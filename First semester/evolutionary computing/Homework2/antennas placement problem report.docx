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33974" w14:textId="052F2EC8" w:rsidR="00D077E9" w:rsidRDefault="002C50D5" w:rsidP="00D70D02">
      <w:r>
        <w:rPr>
          <w:noProof/>
        </w:rPr>
        <w:drawing>
          <wp:anchor distT="0" distB="0" distL="114300" distR="114300" simplePos="0" relativeHeight="251658240" behindDoc="1" locked="0" layoutInCell="1" allowOverlap="1" wp14:anchorId="191E42AD" wp14:editId="16467BE7">
            <wp:simplePos x="0" y="0"/>
            <wp:positionH relativeFrom="column">
              <wp:posOffset>-887163</wp:posOffset>
            </wp:positionH>
            <wp:positionV relativeFrom="page">
              <wp:posOffset>9728</wp:posOffset>
            </wp:positionV>
            <wp:extent cx="7896847" cy="6697691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6866" cy="67061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6BD3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3964832" wp14:editId="7E225252">
                <wp:simplePos x="0" y="0"/>
                <wp:positionH relativeFrom="column">
                  <wp:posOffset>-210820</wp:posOffset>
                </wp:positionH>
                <wp:positionV relativeFrom="page">
                  <wp:posOffset>901700</wp:posOffset>
                </wp:positionV>
                <wp:extent cx="4737100" cy="8267700"/>
                <wp:effectExtent l="0" t="0" r="0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0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5C0A10" id="Rectangle 3" o:spid="_x0000_s1026" alt="white rectangle for text on cover" style="position:absolute;margin-left:-16.6pt;margin-top:71pt;width:373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&#13;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680"/>
      </w:tblGrid>
      <w:tr w:rsidR="00D077E9" w14:paraId="69AB099F" w14:textId="77777777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1F00A62" w14:textId="77777777" w:rsidR="00D077E9" w:rsidRDefault="00D077E9" w:rsidP="00D077E9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3CCF7C4" wp14:editId="77A63EA8">
                      <wp:extent cx="4241800" cy="1676400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41800" cy="16764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94121F" w14:textId="0910DB29" w:rsidR="004A6BD3" w:rsidRPr="00D86945" w:rsidRDefault="002C50D5" w:rsidP="002C50D5">
                                  <w:pPr>
                                    <w:pStyle w:val="Title"/>
                                    <w:spacing w:after="0"/>
                                    <w:jc w:val="center"/>
                                  </w:pPr>
                                  <w:r>
                                    <w:t>Antenna placement problem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3CCF7C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334pt;height:13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" filled="f" stroked="f" strokeweight=".5pt">
                      <v:textbox>
                        <w:txbxContent>
                          <w:p w14:paraId="1394121F" w14:textId="0910DB29" w:rsidR="004A6BD3" w:rsidRPr="00D86945" w:rsidRDefault="002C50D5" w:rsidP="002C50D5">
                            <w:pPr>
                              <w:pStyle w:val="Title"/>
                              <w:spacing w:after="0"/>
                              <w:jc w:val="center"/>
                            </w:pPr>
                            <w:r>
                              <w:t>Antenna placement problem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60CB132A" w14:textId="1AA052CA" w:rsidR="00D077E9" w:rsidRDefault="00D077E9" w:rsidP="00D077E9"/>
        </w:tc>
      </w:tr>
      <w:tr w:rsidR="00D077E9" w14:paraId="61A2DB1C" w14:textId="77777777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19D1105" w14:textId="54BE9BC6" w:rsidR="00D077E9" w:rsidRDefault="004A6BD3" w:rsidP="00D077E9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F6ADE96" wp14:editId="1141D5E8">
                      <wp:extent cx="2971800" cy="0"/>
                      <wp:effectExtent l="0" t="12700" r="25400" b="254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71800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D89D73E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234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&#13;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08082E4" w14:textId="77777777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id w:val="1080870105"/>
              <w:placeholder>
                <w:docPart w:val="3625F26AA8B18E4287E0986A5F0F989C"/>
              </w:placeholder>
              <w15:appearance w15:val="hidden"/>
            </w:sdtPr>
            <w:sdtContent>
              <w:p w14:paraId="3FBCA966" w14:textId="7E758220" w:rsidR="00D077E9" w:rsidRDefault="00D077E9" w:rsidP="00D077E9">
                <w:r w:rsidRPr="00D86945">
                  <w:rPr>
                    <w:rStyle w:val="SubtitleChar"/>
                    <w:b w:val="0"/>
                  </w:rPr>
                  <w:fldChar w:fldCharType="begin"/>
                </w:r>
                <w:r w:rsidRPr="00D86945">
                  <w:rPr>
                    <w:rStyle w:val="SubtitleChar"/>
                    <w:b w:val="0"/>
                  </w:rPr>
                  <w:instrText xml:space="preserve"> DATE  \@ "MMMM d"  \* MERGEFORMAT </w:instrText>
                </w:r>
                <w:r w:rsidRPr="00D86945">
                  <w:rPr>
                    <w:rStyle w:val="SubtitleChar"/>
                    <w:b w:val="0"/>
                  </w:rPr>
                  <w:fldChar w:fldCharType="separate"/>
                </w:r>
                <w:r w:rsidR="002C50D5">
                  <w:rPr>
                    <w:rStyle w:val="SubtitleChar"/>
                    <w:b w:val="0"/>
                    <w:noProof/>
                  </w:rPr>
                  <w:t>December 16</w:t>
                </w:r>
                <w:r w:rsidRPr="00D86945">
                  <w:rPr>
                    <w:rStyle w:val="SubtitleChar"/>
                    <w:b w:val="0"/>
                  </w:rPr>
                  <w:fldChar w:fldCharType="end"/>
                </w:r>
              </w:p>
            </w:sdtContent>
          </w:sdt>
          <w:p w14:paraId="43BB7AEE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</w:rPr>
              <mc:AlternateContent>
                <mc:Choice Requires="wps">
                  <w:drawing>
                    <wp:inline distT="0" distB="0" distL="0" distR="0" wp14:anchorId="1B887E8B" wp14:editId="5E6B6BDE">
                      <wp:extent cx="1493949" cy="0"/>
                      <wp:effectExtent l="0" t="19050" r="30480" b="19050"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1FE7109A" id="Straight Connector 6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&#13;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0A67E43D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4EABC197" w14:textId="77777777"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14:paraId="2E2E97FF" w14:textId="37E63FBE" w:rsidR="00D077E9" w:rsidRDefault="00000000" w:rsidP="00D077E9">
            <w:sdt>
              <w:sdtPr>
                <w:id w:val="-1740469667"/>
                <w:placeholder>
                  <w:docPart w:val="6A699B7FDF48C441B0C08FFE874E415C"/>
                </w:placeholder>
                <w15:appearance w15:val="hidden"/>
              </w:sdtPr>
              <w:sdtContent>
                <w:hyperlink r:id="rId9" w:history="1">
                  <w:r w:rsidR="008D6B29" w:rsidRPr="00D340B9">
                    <w:rPr>
                      <w:rStyle w:val="Hyperlink"/>
                    </w:rPr>
                    <w:t>Saeed77t@gmail.com</w:t>
                  </w:r>
                </w:hyperlink>
                <w:r w:rsidR="008D6B29">
                  <w:t xml:space="preserve">   / student number: 40160957</w:t>
                </w:r>
              </w:sdtContent>
            </w:sdt>
          </w:p>
          <w:p w14:paraId="4C89D8D1" w14:textId="4A25ED08" w:rsidR="00D077E9" w:rsidRDefault="00D077E9" w:rsidP="00D077E9">
            <w:r w:rsidRPr="00B231E5">
              <w:t>Authored by:</w:t>
            </w:r>
            <w:r>
              <w:t xml:space="preserve"> </w:t>
            </w:r>
            <w:sdt>
              <w:sdtPr>
                <w:alias w:val="Your Name"/>
                <w:tag w:val="Your Name"/>
                <w:id w:val="-180584491"/>
                <w:placeholder>
                  <w:docPart w:val="979D909E5C124E4B81DFB22959E985FA"/>
                </w:placeholder>
                <w:dataBinding w:prefixMappings="xmlns:ns0='http://schemas.microsoft.com/office/2006/coverPageProps' " w:xpath="/ns0:CoverPageProperties[1]/ns0:CompanyFax[1]" w:storeItemID="{55AF091B-3C7A-41E3-B477-F2FDAA23CFDA}"/>
                <w15:appearance w15:val="hidden"/>
                <w:text w:multiLine="1"/>
              </w:sdtPr>
              <w:sdtContent>
                <w:r w:rsidR="00CC2393">
                  <w:t>Reza Tahmasebi</w:t>
                </w:r>
              </w:sdtContent>
            </w:sdt>
          </w:p>
          <w:p w14:paraId="5F4FB931" w14:textId="77777777"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14:paraId="2AE66D0D" w14:textId="5BABC6B3" w:rsidR="004A1D7E" w:rsidRDefault="00D077E9" w:rsidP="004A1D7E">
      <w:pPr>
        <w:spacing w:after="200"/>
      </w:pPr>
      <w:r w:rsidRPr="00D967AC">
        <w:rPr>
          <w:noProof/>
        </w:rPr>
        <w:drawing>
          <wp:anchor distT="0" distB="0" distL="114300" distR="114300" simplePos="0" relativeHeight="251661312" behindDoc="0" locked="0" layoutInCell="1" allowOverlap="1" wp14:anchorId="5A160787" wp14:editId="38EE5A9E">
            <wp:simplePos x="0" y="0"/>
            <wp:positionH relativeFrom="column">
              <wp:posOffset>5059680</wp:posOffset>
            </wp:positionH>
            <wp:positionV relativeFrom="paragraph">
              <wp:posOffset>6493510</wp:posOffset>
            </wp:positionV>
            <wp:extent cx="1727200" cy="1663700"/>
            <wp:effectExtent l="0" t="0" r="0" b="0"/>
            <wp:wrapNone/>
            <wp:docPr id="12" name="Graphic 201">
              <a:extLst xmlns:a="http://schemas.openxmlformats.org/drawingml/2006/main">
                <a:ext uri="{FF2B5EF4-FFF2-40B4-BE49-F238E27FC236}">
                  <a16:creationId xmlns:a16="http://schemas.microsoft.com/office/drawing/2014/main" id="{F3D65186-AB5A-4584-87C3-0FAA2992263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201">
                      <a:extLst>
                        <a:ext uri="{FF2B5EF4-FFF2-40B4-BE49-F238E27FC236}">
                          <a16:creationId xmlns:a16="http://schemas.microsoft.com/office/drawing/2014/main" id="{F3D65186-AB5A-4584-87C3-0FAA2992263B}"/>
                        </a:ext>
                      </a:extLst>
                    </pic:cNvPr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75C4A5F" wp14:editId="7DA30FAF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A146D1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" fillcolor="#34aba2 [3206]" stroked="f" strokeweight="2pt">
                <w10:wrap anchory="page"/>
              </v:rect>
            </w:pict>
          </mc:Fallback>
        </mc:AlternateContent>
      </w:r>
      <w:r>
        <w:br w:type="page"/>
      </w:r>
    </w:p>
    <w:bookmarkStart w:id="0" w:name="_Toc119519076" w:displacedByCustomXml="next"/>
    <w:sdt>
      <w:sdtPr>
        <w:rPr>
          <w:rFonts w:asciiTheme="minorHAnsi" w:eastAsiaTheme="minorEastAsia" w:hAnsiTheme="minorHAnsi" w:cstheme="minorBidi"/>
          <w:bCs w:val="0"/>
          <w:color w:val="082A75" w:themeColor="text2"/>
          <w:szCs w:val="22"/>
        </w:rPr>
        <w:id w:val="555293075"/>
        <w:docPartObj>
          <w:docPartGallery w:val="Table of Contents"/>
          <w:docPartUnique/>
        </w:docPartObj>
      </w:sdtPr>
      <w:sdtEndPr>
        <w:rPr>
          <w:b w:val="0"/>
          <w:noProof/>
        </w:rPr>
      </w:sdtEndPr>
      <w:sdtContent>
        <w:p w14:paraId="3B9891B8" w14:textId="77777777" w:rsidR="00131295" w:rsidRDefault="00131295" w:rsidP="00131295">
          <w:pPr>
            <w:pStyle w:val="TOCHeading"/>
          </w:pPr>
          <w:r>
            <w:t>Table of Contents</w:t>
          </w:r>
        </w:p>
        <w:p w14:paraId="735E7E66" w14:textId="01703BD7" w:rsidR="00D17FFD" w:rsidRDefault="00131295">
          <w:pPr>
            <w:pStyle w:val="TOC1"/>
            <w:tabs>
              <w:tab w:val="right" w:leader="dot" w:pos="9926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2178408" w:history="1">
            <w:r w:rsidR="00D17FFD" w:rsidRPr="00CC2B5E">
              <w:rPr>
                <w:rStyle w:val="Hyperlink"/>
                <w:noProof/>
              </w:rPr>
              <w:t>About the antenna placement problem</w:t>
            </w:r>
            <w:r w:rsidR="00D17FFD">
              <w:rPr>
                <w:noProof/>
                <w:webHidden/>
              </w:rPr>
              <w:tab/>
            </w:r>
            <w:r w:rsidR="00D17FFD">
              <w:rPr>
                <w:noProof/>
                <w:webHidden/>
              </w:rPr>
              <w:fldChar w:fldCharType="begin"/>
            </w:r>
            <w:r w:rsidR="00D17FFD">
              <w:rPr>
                <w:noProof/>
                <w:webHidden/>
              </w:rPr>
              <w:instrText xml:space="preserve"> PAGEREF _Toc122178408 \h </w:instrText>
            </w:r>
            <w:r w:rsidR="00D17FFD">
              <w:rPr>
                <w:noProof/>
                <w:webHidden/>
              </w:rPr>
            </w:r>
            <w:r w:rsidR="00D17FFD">
              <w:rPr>
                <w:noProof/>
                <w:webHidden/>
              </w:rPr>
              <w:fldChar w:fldCharType="separate"/>
            </w:r>
            <w:r w:rsidR="00D17FFD">
              <w:rPr>
                <w:noProof/>
                <w:webHidden/>
              </w:rPr>
              <w:t>3</w:t>
            </w:r>
            <w:r w:rsidR="00D17FFD">
              <w:rPr>
                <w:noProof/>
                <w:webHidden/>
              </w:rPr>
              <w:fldChar w:fldCharType="end"/>
            </w:r>
          </w:hyperlink>
        </w:p>
        <w:p w14:paraId="0B24157B" w14:textId="19F66715" w:rsidR="00D17FFD" w:rsidRDefault="00D17FFD">
          <w:pPr>
            <w:pStyle w:val="TOC1"/>
            <w:tabs>
              <w:tab w:val="right" w:leader="dot" w:pos="9926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</w:rPr>
          </w:pPr>
          <w:hyperlink w:anchor="_Toc122178409" w:history="1">
            <w:r w:rsidRPr="00CC2B5E">
              <w:rPr>
                <w:rStyle w:val="Hyperlink"/>
                <w:noProof/>
              </w:rPr>
              <w:t>Report the code used in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8BE11" w14:textId="70D79825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0" w:history="1">
            <w:r w:rsidRPr="00CC2B5E">
              <w:rPr>
                <w:rStyle w:val="Hyperlink"/>
                <w:noProof/>
              </w:rPr>
              <w:t>Parameters setup: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0565D" w14:textId="0AB82715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1" w:history="1">
            <w:r w:rsidRPr="00CC2B5E">
              <w:rPr>
                <w:rStyle w:val="Hyperlink"/>
                <w:noProof/>
              </w:rPr>
              <w:t>Initialize antennas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DEC80" w14:textId="34C657F4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2" w:history="1">
            <w:r w:rsidRPr="00CC2B5E">
              <w:rPr>
                <w:rStyle w:val="Hyperlink"/>
                <w:noProof/>
              </w:rPr>
              <w:t>InitialPopulation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6DC9E" w14:textId="586CF2C6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3" w:history="1">
            <w:r w:rsidRPr="00CC2B5E">
              <w:rPr>
                <w:rStyle w:val="Hyperlink"/>
                <w:noProof/>
              </w:rPr>
              <w:t>ClacFitness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A6560" w14:textId="1CDD4D8C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4" w:history="1">
            <w:r w:rsidRPr="00CC2B5E">
              <w:rPr>
                <w:rStyle w:val="Hyperlink"/>
                <w:noProof/>
              </w:rPr>
              <w:t>FitSort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FF4C2" w14:textId="70F4C12F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5" w:history="1">
            <w:r w:rsidRPr="00CC2B5E">
              <w:rPr>
                <w:rStyle w:val="Hyperlink"/>
                <w:noProof/>
              </w:rPr>
              <w:t>ParentSelection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D8AFF" w14:textId="78A4134B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6" w:history="1">
            <w:r w:rsidRPr="00CC2B5E">
              <w:rPr>
                <w:rStyle w:val="Hyperlink"/>
                <w:noProof/>
              </w:rPr>
              <w:t>XoverBox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A2E48" w14:textId="1B9020A7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7" w:history="1">
            <w:r w:rsidRPr="00CC2B5E">
              <w:rPr>
                <w:rStyle w:val="Hyperlink"/>
                <w:noProof/>
              </w:rPr>
              <w:t>MutationBox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E4B3B" w14:textId="498521C0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8" w:history="1">
            <w:r w:rsidRPr="00CC2B5E">
              <w:rPr>
                <w:rStyle w:val="Hyperlink"/>
                <w:noProof/>
              </w:rPr>
              <w:t>ParentSelection2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916C8" w14:textId="136CA62F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19" w:history="1">
            <w:r w:rsidRPr="00CC2B5E">
              <w:rPr>
                <w:rStyle w:val="Hyperlink"/>
                <w:noProof/>
              </w:rPr>
              <w:t>Elitism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BFCB4" w14:textId="4A300DF9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0" w:history="1">
            <w:r w:rsidRPr="00CC2B5E">
              <w:rPr>
                <w:rStyle w:val="Hyperlink"/>
                <w:noProof/>
              </w:rPr>
              <w:t>SurvivalSelection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A5D94" w14:textId="3094EC70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1" w:history="1">
            <w:r w:rsidRPr="00CC2B5E">
              <w:rPr>
                <w:rStyle w:val="Hyperlink"/>
                <w:noProof/>
              </w:rPr>
              <w:t>PlotResult function: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4EEF4" w14:textId="26700D23" w:rsidR="00D17FFD" w:rsidRDefault="00D17FFD">
          <w:pPr>
            <w:pStyle w:val="TOC1"/>
            <w:tabs>
              <w:tab w:val="right" w:leader="dot" w:pos="9926"/>
            </w:tabs>
            <w:rPr>
              <w:rFonts w:cstheme="minorBidi"/>
              <w:b w:val="0"/>
              <w:bCs w:val="0"/>
              <w:i w:val="0"/>
              <w:iCs w:val="0"/>
              <w:noProof/>
              <w:color w:val="auto"/>
              <w:szCs w:val="24"/>
            </w:rPr>
          </w:pPr>
          <w:hyperlink w:anchor="_Toc122178422" w:history="1">
            <w:r w:rsidRPr="00CC2B5E">
              <w:rPr>
                <w:rStyle w:val="Hyperlink"/>
                <w:noProof/>
              </w:rPr>
              <w:t>Survey on different setups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FC79B" w14:textId="6572313B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3" w:history="1">
            <w:r w:rsidRPr="00CC2B5E">
              <w:rPr>
                <w:rStyle w:val="Hyperlink"/>
                <w:noProof/>
              </w:rPr>
              <w:t>Setup one, as asked in the question.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94B4B" w14:textId="7245F82D" w:rsidR="00D17FFD" w:rsidRDefault="00D17FFD">
          <w:pPr>
            <w:pStyle w:val="TOC3"/>
            <w:tabs>
              <w:tab w:val="right" w:leader="dot" w:pos="9926"/>
            </w:tabs>
            <w:rPr>
              <w:rFonts w:cstheme="minorBidi"/>
              <w:noProof/>
              <w:color w:val="auto"/>
              <w:sz w:val="24"/>
            </w:rPr>
          </w:pPr>
          <w:hyperlink w:anchor="_Toc122178424" w:history="1">
            <w:r w:rsidRPr="00CC2B5E">
              <w:rPr>
                <w:rStyle w:val="Hyperlink"/>
                <w:noProof/>
              </w:rPr>
              <w:t>Run setup one for ten times individually: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A48C0" w14:textId="075FB70A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5" w:history="1">
            <w:r w:rsidRPr="00CC2B5E">
              <w:rPr>
                <w:rStyle w:val="Hyperlink"/>
                <w:noProof/>
              </w:rPr>
              <w:t>Setup two, with different parent selections.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5B2AF" w14:textId="416A6023" w:rsidR="00D17FFD" w:rsidRDefault="00D17FFD">
          <w:pPr>
            <w:pStyle w:val="TOC3"/>
            <w:tabs>
              <w:tab w:val="right" w:leader="dot" w:pos="9926"/>
            </w:tabs>
            <w:rPr>
              <w:rFonts w:cstheme="minorBidi"/>
              <w:noProof/>
              <w:color w:val="auto"/>
              <w:sz w:val="24"/>
            </w:rPr>
          </w:pPr>
          <w:hyperlink w:anchor="_Toc122178426" w:history="1">
            <w:r w:rsidRPr="00CC2B5E">
              <w:rPr>
                <w:rStyle w:val="Hyperlink"/>
                <w:noProof/>
              </w:rPr>
              <w:t>Run setup two for ten times individually: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4C19D" w14:textId="27022529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7" w:history="1">
            <w:r w:rsidRPr="00CC2B5E">
              <w:rPr>
                <w:rStyle w:val="Hyperlink"/>
                <w:noProof/>
              </w:rPr>
              <w:t>Setup three, with different survival selections.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455F0" w14:textId="104FC46A" w:rsidR="00D17FFD" w:rsidRDefault="00D17FFD">
          <w:pPr>
            <w:pStyle w:val="TOC3"/>
            <w:tabs>
              <w:tab w:val="right" w:leader="dot" w:pos="9926"/>
            </w:tabs>
            <w:rPr>
              <w:rFonts w:cstheme="minorBidi"/>
              <w:noProof/>
              <w:color w:val="auto"/>
              <w:sz w:val="24"/>
            </w:rPr>
          </w:pPr>
          <w:hyperlink w:anchor="_Toc122178428" w:history="1">
            <w:r w:rsidRPr="00CC2B5E">
              <w:rPr>
                <w:rStyle w:val="Hyperlink"/>
                <w:noProof/>
              </w:rPr>
              <w:t>Run setup three or ten times individually: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B0FA" w14:textId="0BFDDF63" w:rsidR="00D17FFD" w:rsidRDefault="00D17FFD">
          <w:pPr>
            <w:pStyle w:val="TOC2"/>
            <w:tabs>
              <w:tab w:val="right" w:leader="dot" w:pos="9926"/>
            </w:tabs>
            <w:rPr>
              <w:rFonts w:cstheme="minorBidi"/>
              <w:b w:val="0"/>
              <w:bCs w:val="0"/>
              <w:noProof/>
              <w:color w:val="auto"/>
              <w:sz w:val="24"/>
              <w:szCs w:val="24"/>
            </w:rPr>
          </w:pPr>
          <w:hyperlink w:anchor="_Toc122178429" w:history="1">
            <w:r w:rsidRPr="00CC2B5E">
              <w:rPr>
                <w:rStyle w:val="Hyperlink"/>
                <w:noProof/>
              </w:rPr>
              <w:t>Setup four, with different survival selections and parent selections.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F5587" w14:textId="458EFFC1" w:rsidR="00D17FFD" w:rsidRDefault="00D17FFD">
          <w:pPr>
            <w:pStyle w:val="TOC3"/>
            <w:tabs>
              <w:tab w:val="right" w:leader="dot" w:pos="9926"/>
            </w:tabs>
            <w:rPr>
              <w:rFonts w:cstheme="minorBidi"/>
              <w:noProof/>
              <w:color w:val="auto"/>
              <w:sz w:val="24"/>
            </w:rPr>
          </w:pPr>
          <w:hyperlink w:anchor="_Toc122178430" w:history="1">
            <w:r w:rsidRPr="00CC2B5E">
              <w:rPr>
                <w:rStyle w:val="Hyperlink"/>
                <w:noProof/>
              </w:rPr>
              <w:t>Run setup four or ten times individually: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_Toc122178430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A3DB7" w14:textId="3340F103" w:rsidR="00131295" w:rsidRDefault="00131295" w:rsidP="00131295">
          <w:r>
            <w:rPr>
              <w:b w:val="0"/>
              <w:bCs/>
              <w:noProof/>
            </w:rPr>
            <w:fldChar w:fldCharType="end"/>
          </w:r>
        </w:p>
      </w:sdtContent>
    </w:sdt>
    <w:p w14:paraId="48FE6820" w14:textId="77777777" w:rsidR="00131295" w:rsidRDefault="00131295" w:rsidP="00131295">
      <w:pPr>
        <w:pStyle w:val="Content"/>
      </w:pPr>
      <w:r>
        <w:t>.</w:t>
      </w:r>
    </w:p>
    <w:bookmarkEnd w:id="0"/>
    <w:p w14:paraId="23400908" w14:textId="413FBA5E" w:rsidR="002C50D5" w:rsidRDefault="002C50D5" w:rsidP="006C773C">
      <w:pPr>
        <w:pStyle w:val="Content"/>
      </w:pPr>
    </w:p>
    <w:p w14:paraId="44DD71BA" w14:textId="77777777" w:rsidR="006C773C" w:rsidRDefault="006C773C" w:rsidP="006C773C">
      <w:pPr>
        <w:pStyle w:val="Content"/>
      </w:pPr>
    </w:p>
    <w:p w14:paraId="2C93C51E" w14:textId="03EB729F" w:rsidR="002C50D5" w:rsidRDefault="002C50D5" w:rsidP="002C50D5">
      <w:pPr>
        <w:pStyle w:val="Heading1"/>
      </w:pPr>
      <w:bookmarkStart w:id="1" w:name="_Toc122178408"/>
      <w:r>
        <w:lastRenderedPageBreak/>
        <w:t>About the antenna placement problem</w:t>
      </w:r>
      <w:bookmarkEnd w:id="1"/>
    </w:p>
    <w:p w14:paraId="7DBB6310" w14:textId="5C42394F" w:rsidR="002C50D5" w:rsidRDefault="002C50D5" w:rsidP="002C50D5">
      <w:r>
        <w:t>in this project, the goal is to find the best place and the best type of antennas and put them in such an order that inside an m*n area makes the best coverage with less cost.</w:t>
      </w:r>
    </w:p>
    <w:p w14:paraId="3A654666" w14:textId="4F0DE45E" w:rsidR="002C50D5" w:rsidRDefault="00684A24" w:rsidP="002C50D5">
      <w:r>
        <w:t>To solve this problem</w:t>
      </w:r>
      <w:r w:rsidR="00303E11">
        <w:t>,</w:t>
      </w:r>
      <w:r>
        <w:t xml:space="preserve"> the genetic algorithm is used.</w:t>
      </w:r>
    </w:p>
    <w:p w14:paraId="42F5FD9E" w14:textId="0CD3308A" w:rsidR="00684A24" w:rsidRDefault="009E05E2" w:rsidP="009E05E2">
      <w:pPr>
        <w:pStyle w:val="Heading1"/>
      </w:pPr>
      <w:bookmarkStart w:id="2" w:name="_Toc122178409"/>
      <w:r>
        <w:t>Report the code used in the algorithm</w:t>
      </w:r>
      <w:bookmarkEnd w:id="2"/>
    </w:p>
    <w:p w14:paraId="076BB99E" w14:textId="400AE155" w:rsidR="009E05E2" w:rsidRDefault="009E05E2" w:rsidP="009E05E2">
      <w:pPr>
        <w:pStyle w:val="Heading2"/>
      </w:pPr>
      <w:bookmarkStart w:id="3" w:name="_Toc122178410"/>
      <w:r>
        <w:t>Parameters setup:</w:t>
      </w:r>
      <w:bookmarkEnd w:id="3"/>
    </w:p>
    <w:p w14:paraId="7C734973" w14:textId="3A612C4E" w:rsidR="009E05E2" w:rsidRDefault="009E05E2" w:rsidP="009E05E2">
      <w:r>
        <w:t xml:space="preserve">The width and height of the area are shown by </w:t>
      </w:r>
      <w:r w:rsidRPr="009E05E2">
        <w:rPr>
          <w:i/>
          <w:iCs/>
        </w:rPr>
        <w:t>m</w:t>
      </w:r>
      <w:r>
        <w:t xml:space="preserve"> and </w:t>
      </w:r>
      <w:r w:rsidRPr="009E05E2">
        <w:rPr>
          <w:i/>
          <w:iCs/>
        </w:rPr>
        <w:t>n</w:t>
      </w:r>
      <w:r>
        <w:rPr>
          <w:i/>
          <w:iCs/>
        </w:rPr>
        <w:t xml:space="preserve">, </w:t>
      </w:r>
      <w:r w:rsidR="00F30E98">
        <w:rPr>
          <w:i/>
          <w:iCs/>
        </w:rPr>
        <w:t xml:space="preserve">the </w:t>
      </w:r>
      <w:r>
        <w:t xml:space="preserve">maximum </w:t>
      </w:r>
      <w:proofErr w:type="gramStart"/>
      <w:r>
        <w:t>amount</w:t>
      </w:r>
      <w:proofErr w:type="gramEnd"/>
      <w:r>
        <w:t xml:space="preserve"> of antennas is defined by </w:t>
      </w:r>
      <w:r>
        <w:rPr>
          <w:i/>
          <w:iCs/>
        </w:rPr>
        <w:t>s,</w:t>
      </w:r>
      <w:r>
        <w:t xml:space="preserve"> and </w:t>
      </w:r>
      <w:r>
        <w:rPr>
          <w:i/>
          <w:iCs/>
        </w:rPr>
        <w:t xml:space="preserve">t </w:t>
      </w:r>
      <w:r>
        <w:t>is defining</w:t>
      </w:r>
      <w:r w:rsidR="00F30E98">
        <w:t xml:space="preserve"> count of</w:t>
      </w:r>
      <w:r>
        <w:t xml:space="preserve"> different types of ant</w:t>
      </w:r>
      <w:r w:rsidR="00F30E98">
        <w:t>ennas.</w:t>
      </w:r>
    </w:p>
    <w:p w14:paraId="3CED7312" w14:textId="675C486A" w:rsidR="00F30E98" w:rsidRDefault="00F30E98" w:rsidP="00F30E98">
      <w:pPr>
        <w:pStyle w:val="Heading2"/>
      </w:pPr>
      <w:bookmarkStart w:id="4" w:name="_Toc122178411"/>
      <w:r>
        <w:t>Initialize antennas types</w:t>
      </w:r>
      <w:bookmarkEnd w:id="4"/>
    </w:p>
    <w:p w14:paraId="2BBA8CD3" w14:textId="7F1B22AB" w:rsidR="00F30E98" w:rsidRDefault="00F30E98" w:rsidP="00F30E98">
      <w:r>
        <w:t>The antenna types differ randomly</w:t>
      </w:r>
      <w:r w:rsidR="00303E11">
        <w:t>,</w:t>
      </w:r>
      <w:r>
        <w:t xml:space="preserve"> and the cost of antennas has a linear relation with the radius of antennas. The antenna type is in the picture below.</w:t>
      </w:r>
    </w:p>
    <w:p w14:paraId="5272A61F" w14:textId="77777777" w:rsidR="00F30E98" w:rsidRDefault="00F30E98" w:rsidP="00F30E98"/>
    <w:p w14:paraId="0334D554" w14:textId="10F4EA08" w:rsidR="00F30E98" w:rsidRDefault="00F30E98" w:rsidP="00F30E98">
      <w:pPr>
        <w:pStyle w:val="Content"/>
        <w:jc w:val="center"/>
      </w:pPr>
      <w:r>
        <w:rPr>
          <w:noProof/>
        </w:rPr>
        <w:drawing>
          <wp:inline distT="0" distB="0" distL="0" distR="0" wp14:anchorId="252643F9" wp14:editId="556579E9">
            <wp:extent cx="4025900" cy="1257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EA1C" w14:textId="78A523E5" w:rsidR="00373B6A" w:rsidRPr="00373B6A" w:rsidRDefault="00373B6A" w:rsidP="00373B6A">
      <w:pPr>
        <w:pStyle w:val="Figure"/>
      </w:pPr>
      <w:r w:rsidRPr="00373B6A">
        <w:t xml:space="preserve">Picture1: Antennas type </w:t>
      </w:r>
    </w:p>
    <w:p w14:paraId="125D2974" w14:textId="77777777" w:rsidR="00F30E98" w:rsidRPr="00F30E98" w:rsidRDefault="00F30E98" w:rsidP="00F30E98"/>
    <w:p w14:paraId="530FD808" w14:textId="77777777" w:rsidR="00F30E98" w:rsidRDefault="00F30E98" w:rsidP="00F30E98">
      <w:pPr>
        <w:pStyle w:val="Heading2"/>
      </w:pPr>
    </w:p>
    <w:p w14:paraId="6B25F7F6" w14:textId="4EC829DC" w:rsidR="00F30E98" w:rsidRDefault="00F30E98" w:rsidP="00F30E98">
      <w:pPr>
        <w:pStyle w:val="Heading2"/>
      </w:pPr>
      <w:bookmarkStart w:id="5" w:name="_Toc122178412"/>
      <w:proofErr w:type="spellStart"/>
      <w:r w:rsidRPr="00F30E98">
        <w:t>InitialPopulation</w:t>
      </w:r>
      <w:proofErr w:type="spellEnd"/>
      <w:r>
        <w:t xml:space="preserve"> function</w:t>
      </w:r>
      <w:bookmarkEnd w:id="5"/>
    </w:p>
    <w:p w14:paraId="6FFAC585" w14:textId="5E47B1D2" w:rsidR="00F30E98" w:rsidRDefault="00F30E98" w:rsidP="00F30E98">
      <w:r>
        <w:t>This function gets the population size</w:t>
      </w:r>
      <w:r w:rsidR="006810F5">
        <w:t>, antennas list, s, m, and n as the arguments</w:t>
      </w:r>
      <w:r w:rsidR="00303E11">
        <w:t>,</w:t>
      </w:r>
      <w:r w:rsidR="006810F5">
        <w:t xml:space="preserve"> and it creates the first chromosomes with the number of population size.</w:t>
      </w:r>
    </w:p>
    <w:p w14:paraId="0B4294A3" w14:textId="39829BAF" w:rsidR="00373B6A" w:rsidRDefault="00373B6A" w:rsidP="00F30E98">
      <w:r>
        <w:t xml:space="preserve">Type -1 in the antennas list </w:t>
      </w:r>
      <w:r w:rsidR="00303E11">
        <w:t>shows</w:t>
      </w:r>
      <w:r>
        <w:t xml:space="preserve"> that the antenna is now installed</w:t>
      </w:r>
      <w:r w:rsidR="00303E11">
        <w:t>,</w:t>
      </w:r>
      <w:r>
        <w:t xml:space="preserve"> so it doesn’t cover any area.</w:t>
      </w:r>
    </w:p>
    <w:p w14:paraId="5D4C53B7" w14:textId="629B6914" w:rsidR="00373B6A" w:rsidRDefault="00373B6A" w:rsidP="00F30E98">
      <w:r>
        <w:t>The chromosomes example is in the picture below</w:t>
      </w:r>
      <w:r w:rsidR="00303E11">
        <w:t>.</w:t>
      </w:r>
    </w:p>
    <w:p w14:paraId="709B6F61" w14:textId="01D45BEE" w:rsidR="00373B6A" w:rsidRDefault="00373B6A" w:rsidP="00373B6A">
      <w:pPr>
        <w:jc w:val="center"/>
      </w:pPr>
      <w:r>
        <w:rPr>
          <w:noProof/>
        </w:rPr>
        <w:lastRenderedPageBreak/>
        <w:drawing>
          <wp:inline distT="0" distB="0" distL="0" distR="0" wp14:anchorId="4AD75DA7" wp14:editId="3ECC2DE8">
            <wp:extent cx="1854200" cy="393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20BC" w14:textId="77777777" w:rsidR="00373B6A" w:rsidRDefault="00373B6A" w:rsidP="00F30E98"/>
    <w:p w14:paraId="3B05DCE8" w14:textId="0E3A9650" w:rsidR="006810F5" w:rsidRDefault="00373B6A" w:rsidP="00373B6A">
      <w:pPr>
        <w:pStyle w:val="Figure"/>
      </w:pPr>
      <w:r w:rsidRPr="00373B6A">
        <w:t>Picture2: initial chromosomes example</w:t>
      </w:r>
    </w:p>
    <w:p w14:paraId="3B88E80A" w14:textId="67FA8C90" w:rsidR="00373B6A" w:rsidRDefault="00373B6A" w:rsidP="00373B6A">
      <w:r>
        <w:t xml:space="preserve">The </w:t>
      </w:r>
      <w:r w:rsidR="004552E9">
        <w:t xml:space="preserve">zero as the last </w:t>
      </w:r>
      <w:r w:rsidR="00303E11">
        <w:t>chromosome member</w:t>
      </w:r>
      <w:r w:rsidR="004552E9">
        <w:t xml:space="preserve"> is a place to put the fitness number </w:t>
      </w:r>
      <w:proofErr w:type="spellStart"/>
      <w:r w:rsidR="004552E9">
        <w:t>init.</w:t>
      </w:r>
      <w:proofErr w:type="spellEnd"/>
    </w:p>
    <w:p w14:paraId="3B3D1555" w14:textId="065CE35B" w:rsidR="004552E9" w:rsidRDefault="004552E9" w:rsidP="004552E9">
      <w:pPr>
        <w:pStyle w:val="Heading2"/>
      </w:pPr>
      <w:bookmarkStart w:id="6" w:name="_Toc122178413"/>
      <w:proofErr w:type="spellStart"/>
      <w:r w:rsidRPr="004552E9">
        <w:t>ClacFitness</w:t>
      </w:r>
      <w:proofErr w:type="spellEnd"/>
      <w:r>
        <w:t xml:space="preserve"> function:</w:t>
      </w:r>
      <w:bookmarkEnd w:id="6"/>
    </w:p>
    <w:p w14:paraId="348AC525" w14:textId="51372998" w:rsidR="004552E9" w:rsidRDefault="004552E9" w:rsidP="004552E9">
      <w:r>
        <w:t>This function gets the population, s, antennas list, m, and n as the arguments and calculates the fitness based on the formula below,</w:t>
      </w:r>
    </w:p>
    <w:p w14:paraId="2CD71F92" w14:textId="77777777" w:rsidR="004552E9" w:rsidRDefault="004552E9" w:rsidP="004552E9"/>
    <w:p w14:paraId="44561FA7" w14:textId="4AF261EF" w:rsidR="004552E9" w:rsidRDefault="004552E9" w:rsidP="004552E9">
      <w:pPr>
        <w:jc w:val="center"/>
      </w:pPr>
      <w:r>
        <w:rPr>
          <w:noProof/>
        </w:rPr>
        <w:drawing>
          <wp:inline distT="0" distB="0" distL="0" distR="0" wp14:anchorId="39D1AA8F" wp14:editId="14C7AADB">
            <wp:extent cx="3289300" cy="1231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E783" w14:textId="77777777" w:rsidR="004552E9" w:rsidRPr="004552E9" w:rsidRDefault="004552E9" w:rsidP="004552E9"/>
    <w:p w14:paraId="118C0BB1" w14:textId="70D8A4A0" w:rsidR="004552E9" w:rsidRDefault="004552E9" w:rsidP="00373B6A">
      <w:r>
        <w:t xml:space="preserve">This function also checks </w:t>
      </w:r>
      <w:r w:rsidR="00B23814">
        <w:t>whether antennas overlap and doesn’t</w:t>
      </w:r>
      <w:r>
        <w:t xml:space="preserve"> count the overlapped points.</w:t>
      </w:r>
    </w:p>
    <w:p w14:paraId="08B64E33" w14:textId="54E2BBF0" w:rsidR="004552E9" w:rsidRDefault="004552E9" w:rsidP="00373B6A"/>
    <w:p w14:paraId="2DB7BB7E" w14:textId="14AB2A2A" w:rsidR="004552E9" w:rsidRDefault="004552E9" w:rsidP="004552E9">
      <w:pPr>
        <w:pStyle w:val="Heading2"/>
      </w:pPr>
      <w:bookmarkStart w:id="7" w:name="_Toc122178414"/>
      <w:proofErr w:type="spellStart"/>
      <w:r w:rsidRPr="004552E9">
        <w:lastRenderedPageBreak/>
        <w:t>FitSort</w:t>
      </w:r>
      <w:proofErr w:type="spellEnd"/>
      <w:r>
        <w:t xml:space="preserve"> </w:t>
      </w:r>
      <w:proofErr w:type="gramStart"/>
      <w:r>
        <w:t>function :</w:t>
      </w:r>
      <w:bookmarkEnd w:id="7"/>
      <w:proofErr w:type="gramEnd"/>
    </w:p>
    <w:p w14:paraId="1765014E" w14:textId="2F733475" w:rsidR="004552E9" w:rsidRDefault="004552E9" w:rsidP="004552E9">
      <w:r>
        <w:t>The function gets the population and s as arguments</w:t>
      </w:r>
      <w:r w:rsidR="00303E11">
        <w:t>,</w:t>
      </w:r>
      <w:r>
        <w:t xml:space="preserve"> </w:t>
      </w:r>
      <w:r w:rsidR="00303E11">
        <w:t>sorting</w:t>
      </w:r>
      <w:r>
        <w:t xml:space="preserve"> the chromosomes from best to worst based on their fitness. Fitness is the last member of each chromosome.</w:t>
      </w:r>
    </w:p>
    <w:p w14:paraId="78661A10" w14:textId="0002D3F9" w:rsidR="004552E9" w:rsidRDefault="004552E9" w:rsidP="004552E9"/>
    <w:p w14:paraId="078AAA30" w14:textId="1646F9FF" w:rsidR="004552E9" w:rsidRDefault="004552E9" w:rsidP="004552E9">
      <w:pPr>
        <w:pStyle w:val="Heading2"/>
      </w:pPr>
      <w:bookmarkStart w:id="8" w:name="_Toc122178415"/>
      <w:proofErr w:type="spellStart"/>
      <w:r w:rsidRPr="004552E9">
        <w:t>ParentSelection</w:t>
      </w:r>
      <w:proofErr w:type="spellEnd"/>
      <w:r>
        <w:t xml:space="preserve"> </w:t>
      </w:r>
      <w:proofErr w:type="gramStart"/>
      <w:r>
        <w:t>function :</w:t>
      </w:r>
      <w:bookmarkEnd w:id="8"/>
      <w:proofErr w:type="gramEnd"/>
    </w:p>
    <w:p w14:paraId="3FB30178" w14:textId="6852548D" w:rsidR="004248D0" w:rsidRDefault="00B36A1A" w:rsidP="00BE62BE">
      <w:r>
        <w:t>This function gets the population and s as the arguments</w:t>
      </w:r>
      <w:r w:rsidR="00303E11">
        <w:t>. It</w:t>
      </w:r>
      <w:r>
        <w:t xml:space="preserve"> </w:t>
      </w:r>
      <w:r w:rsidR="00303E11">
        <w:t xml:space="preserve">randomly chooses six members of the people, </w:t>
      </w:r>
      <w:r>
        <w:t xml:space="preserve">gives each of those members a roulette share based on their </w:t>
      </w:r>
      <w:r w:rsidR="004248D0">
        <w:t>fitness</w:t>
      </w:r>
      <w:r w:rsidR="00303E11">
        <w:t>,</w:t>
      </w:r>
      <w:r w:rsidR="004248D0">
        <w:t xml:space="preserve"> and then makes a tournament between them to </w:t>
      </w:r>
      <w:r w:rsidR="00303E11">
        <w:t>determine</w:t>
      </w:r>
      <w:r w:rsidR="004248D0">
        <w:t xml:space="preserve"> a parent. This action will be repeated to </w:t>
      </w:r>
      <w:r w:rsidR="00303E11">
        <w:t>select</w:t>
      </w:r>
      <w:r w:rsidR="004248D0">
        <w:t xml:space="preserve"> two parents from the population.</w:t>
      </w:r>
    </w:p>
    <w:p w14:paraId="73D896C0" w14:textId="571C42E7" w:rsidR="004248D0" w:rsidRDefault="004248D0" w:rsidP="004552E9"/>
    <w:p w14:paraId="723F7B32" w14:textId="1CD39563" w:rsidR="004248D0" w:rsidRDefault="004248D0" w:rsidP="004552E9"/>
    <w:p w14:paraId="7C16ABF0" w14:textId="0CCF0024" w:rsidR="00BE62BE" w:rsidRDefault="00BE62BE" w:rsidP="004552E9"/>
    <w:p w14:paraId="7C45128E" w14:textId="1EB5F29A" w:rsidR="00BE62BE" w:rsidRDefault="00BE62BE" w:rsidP="00BE62BE">
      <w:pPr>
        <w:pStyle w:val="Heading2"/>
      </w:pPr>
      <w:bookmarkStart w:id="9" w:name="_Toc122178416"/>
      <w:proofErr w:type="spellStart"/>
      <w:r w:rsidRPr="00BE62BE">
        <w:t>XoverBox</w:t>
      </w:r>
      <w:proofErr w:type="spellEnd"/>
      <w:r>
        <w:t xml:space="preserve"> </w:t>
      </w:r>
      <w:proofErr w:type="gramStart"/>
      <w:r>
        <w:t>function :</w:t>
      </w:r>
      <w:bookmarkEnd w:id="9"/>
      <w:proofErr w:type="gramEnd"/>
    </w:p>
    <w:p w14:paraId="4528C9C6" w14:textId="675D4FF7" w:rsidR="00BE62BE" w:rsidRDefault="002F7603" w:rsidP="00BE62BE">
      <w:r>
        <w:t xml:space="preserve">This function gets parents, antennas type, s, m, and n as arguments and selects a random break point. </w:t>
      </w:r>
      <w:r w:rsidR="00303E11">
        <w:t>And</w:t>
      </w:r>
      <w:r>
        <w:t xml:space="preserve"> it will break each parent into two parts; it consists of part one of the first parent and part two of the second parent together to make a new child, and also it consists second part of the first parent and </w:t>
      </w:r>
      <w:r w:rsidR="00303E11">
        <w:t xml:space="preserve">the </w:t>
      </w:r>
      <w:r>
        <w:t>first part of the second parent together to make another child</w:t>
      </w:r>
      <w:r w:rsidR="00303E11">
        <w:t>.</w:t>
      </w:r>
    </w:p>
    <w:p w14:paraId="03302DB4" w14:textId="6A55F322" w:rsidR="002F7603" w:rsidRDefault="002F7603" w:rsidP="00BE62BE"/>
    <w:p w14:paraId="7E5D47A7" w14:textId="77777777" w:rsidR="002F7603" w:rsidRDefault="002F7603" w:rsidP="00BE62BE"/>
    <w:p w14:paraId="2CFE1FC2" w14:textId="77777777" w:rsidR="002F7603" w:rsidRPr="002064AE" w:rsidRDefault="002F7603" w:rsidP="002F7603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95EB33A" wp14:editId="310E8566">
                <wp:simplePos x="0" y="0"/>
                <wp:positionH relativeFrom="column">
                  <wp:posOffset>3230880</wp:posOffset>
                </wp:positionH>
                <wp:positionV relativeFrom="paragraph">
                  <wp:posOffset>75565</wp:posOffset>
                </wp:positionV>
                <wp:extent cx="2578100" cy="533400"/>
                <wp:effectExtent l="63500" t="50800" r="76200" b="1270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A9A216" w14:textId="35A1CDF6" w:rsidR="002F7603" w:rsidRDefault="00303E11" w:rsidP="002F7603">
                            <w:pPr>
                              <w:jc w:val="center"/>
                            </w:pPr>
                            <w:r>
                              <w:t>The second</w:t>
                            </w:r>
                            <w:r w:rsidR="002F7603">
                              <w:t xml:space="preserve"> part of parent1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EB33A" id="Rectangle 13" o:spid="_x0000_s1027" style="position:absolute;margin-left:254.4pt;margin-top:5.95pt;width:203pt;height:4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" fillcolor="#34aba2 [3206]" strokecolor="#34aba2 [3206]" strokeweight="1pt">
                <v:fill color2="#4ec9bf [2582]" rotate="t" angle="180" colors="0 #0db6a9;40632f #25baaf;1 #77ccc3" focus="100%" type="gradient"/>
                <v:shadow on="t" color="black" opacity="40092f" origin=",.5" offset="0,3pt"/>
                <v:textbox>
                  <w:txbxContent>
                    <w:p w14:paraId="00A9A216" w14:textId="35A1CDF6" w:rsidR="002F7603" w:rsidRDefault="00303E11" w:rsidP="002F7603">
                      <w:pPr>
                        <w:jc w:val="center"/>
                      </w:pPr>
                      <w:r>
                        <w:t>The second</w:t>
                      </w:r>
                      <w:r w:rsidR="002F7603">
                        <w:t xml:space="preserve"> part of parent1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205EEB" wp14:editId="15E60E14">
                <wp:simplePos x="0" y="0"/>
                <wp:positionH relativeFrom="column">
                  <wp:posOffset>93980</wp:posOffset>
                </wp:positionH>
                <wp:positionV relativeFrom="paragraph">
                  <wp:posOffset>75565</wp:posOffset>
                </wp:positionV>
                <wp:extent cx="2578100" cy="533400"/>
                <wp:effectExtent l="63500" t="50800" r="76200" b="1270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3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BE875" w14:textId="5EB469D1" w:rsidR="002F7603" w:rsidRDefault="00303E11" w:rsidP="002F7603">
                            <w:pPr>
                              <w:jc w:val="center"/>
                            </w:pPr>
                            <w:r>
                              <w:t>The first</w:t>
                            </w:r>
                            <w:r w:rsidR="002F7603">
                              <w:t xml:space="preserve"> part of parent1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05EEB" id="Rectangle 11" o:spid="_x0000_s1028" style="position:absolute;margin-left:7.4pt;margin-top:5.95pt;width:203pt;height:4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" fillcolor="#34aba2 [3206]" strokecolor="#34aba2 [3206]" strokeweight="1pt">
                <v:fill color2="#4ec9bf [2582]" rotate="t" angle="180" colors="0 #0db6a9;40632f #25baaf;1 #77ccc3" focus="100%" type="gradient"/>
                <v:shadow on="t" color="black" opacity="40092f" origin=",.5" offset="0,3pt"/>
                <v:textbox>
                  <w:txbxContent>
                    <w:p w14:paraId="06BBE875" w14:textId="5EB469D1" w:rsidR="002F7603" w:rsidRDefault="00303E11" w:rsidP="002F7603">
                      <w:pPr>
                        <w:jc w:val="center"/>
                      </w:pPr>
                      <w:r>
                        <w:t>The first</w:t>
                      </w:r>
                      <w:r w:rsidR="002F7603">
                        <w:t xml:space="preserve"> part of parent1</w:t>
                      </w:r>
                    </w:p>
                  </w:txbxContent>
                </v:textbox>
              </v:rect>
            </w:pict>
          </mc:Fallback>
        </mc:AlternateContent>
      </w:r>
    </w:p>
    <w:p w14:paraId="2C15317D" w14:textId="77777777" w:rsidR="002F7603" w:rsidRDefault="002F7603" w:rsidP="002F7603">
      <w:pPr>
        <w:pStyle w:val="Conten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B6CB4A" wp14:editId="40A1AE4C">
                <wp:simplePos x="0" y="0"/>
                <wp:positionH relativeFrom="column">
                  <wp:posOffset>2672080</wp:posOffset>
                </wp:positionH>
                <wp:positionV relativeFrom="paragraph">
                  <wp:posOffset>177165</wp:posOffset>
                </wp:positionV>
                <wp:extent cx="622300" cy="952500"/>
                <wp:effectExtent l="50800" t="38100" r="38100" b="10160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230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52F22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10.4pt;margin-top:13.95pt;width:49pt;height:7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" strokecolor="yellow" strokeweight="3pt">
                <v:stroke startarrow="block" endarrow="block"/>
                <v:shadow on="t" color="black" opacity="40092f" origin=",.5" offset="0,3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A88057" wp14:editId="7C503E34">
                <wp:simplePos x="0" y="0"/>
                <wp:positionH relativeFrom="column">
                  <wp:posOffset>2672080</wp:posOffset>
                </wp:positionH>
                <wp:positionV relativeFrom="paragraph">
                  <wp:posOffset>177165</wp:posOffset>
                </wp:positionV>
                <wp:extent cx="558800" cy="889000"/>
                <wp:effectExtent l="38100" t="38100" r="50800" b="10160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800" cy="889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72A92" id="Straight Arrow Connector 16" o:spid="_x0000_s1026" type="#_x0000_t32" style="position:absolute;margin-left:210.4pt;margin-top:13.95pt;width:44pt;height:70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" strokecolor="#c00000" strokeweight="3pt">
                <v:stroke startarrow="block" endarrow="block"/>
                <v:shadow on="t" color="black" opacity="40092f" origin=",.5" offset="0,3pt"/>
              </v:shape>
            </w:pict>
          </mc:Fallback>
        </mc:AlternateContent>
      </w:r>
    </w:p>
    <w:p w14:paraId="44186459" w14:textId="77777777" w:rsidR="002F7603" w:rsidRDefault="002F7603" w:rsidP="002F7603">
      <w:pPr>
        <w:pStyle w:val="Content"/>
      </w:pPr>
    </w:p>
    <w:p w14:paraId="76CE7F4C" w14:textId="77777777" w:rsidR="002F7603" w:rsidRDefault="002F7603" w:rsidP="002F7603">
      <w:pPr>
        <w:pStyle w:val="Content"/>
      </w:pPr>
    </w:p>
    <w:p w14:paraId="6AF6860F" w14:textId="77777777" w:rsidR="002F7603" w:rsidRDefault="002F7603" w:rsidP="002F7603">
      <w:pPr>
        <w:pStyle w:val="Content"/>
      </w:pPr>
    </w:p>
    <w:p w14:paraId="0E81EC9B" w14:textId="77777777" w:rsidR="002F7603" w:rsidRDefault="002F7603" w:rsidP="002F7603">
      <w:pPr>
        <w:pStyle w:val="Conten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6F3E5D" wp14:editId="1FB837CD">
                <wp:simplePos x="0" y="0"/>
                <wp:positionH relativeFrom="column">
                  <wp:posOffset>3225800</wp:posOffset>
                </wp:positionH>
                <wp:positionV relativeFrom="paragraph">
                  <wp:posOffset>71120</wp:posOffset>
                </wp:positionV>
                <wp:extent cx="2578100" cy="533400"/>
                <wp:effectExtent l="63500" t="50800" r="76200" b="1270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18866" w14:textId="2D9C3FC8" w:rsidR="002F7603" w:rsidRDefault="00303E11" w:rsidP="002F7603">
                            <w:pPr>
                              <w:jc w:val="center"/>
                            </w:pPr>
                            <w:r>
                              <w:t>The second</w:t>
                            </w:r>
                            <w:r w:rsidR="002F7603">
                              <w:t xml:space="preserve"> part of parent2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F3E5D" id="Rectangle 15" o:spid="_x0000_s1029" style="position:absolute;margin-left:254pt;margin-top:5.6pt;width:203pt;height:4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" fillcolor="#3592cf [3205]" strokecolor="#3592cf [3205]" strokeweight="1pt">
                <v:fill color2="#5da7d8 [2581]" rotate="t" angle="180" colors="0 #0488df;40632f #2296e2;1 #72afeb" focus="100%" type="gradient"/>
                <v:shadow on="t" color="black" opacity="40092f" origin=",.5" offset="0,3pt"/>
                <v:textbox>
                  <w:txbxContent>
                    <w:p w14:paraId="71D18866" w14:textId="2D9C3FC8" w:rsidR="002F7603" w:rsidRDefault="00303E11" w:rsidP="002F7603">
                      <w:pPr>
                        <w:jc w:val="center"/>
                      </w:pPr>
                      <w:r>
                        <w:t>The second</w:t>
                      </w:r>
                      <w:r w:rsidR="002F7603">
                        <w:t xml:space="preserve"> part of parent2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4167EB" wp14:editId="5D3CA844">
                <wp:simplePos x="0" y="0"/>
                <wp:positionH relativeFrom="column">
                  <wp:posOffset>93980</wp:posOffset>
                </wp:positionH>
                <wp:positionV relativeFrom="paragraph">
                  <wp:posOffset>67945</wp:posOffset>
                </wp:positionV>
                <wp:extent cx="2578100" cy="533400"/>
                <wp:effectExtent l="63500" t="50800" r="76200" b="12700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810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6AA9BB" w14:textId="6CC620BE" w:rsidR="002F7603" w:rsidRDefault="00303E11" w:rsidP="002F7603">
                            <w:pPr>
                              <w:jc w:val="center"/>
                            </w:pPr>
                            <w:r>
                              <w:t>First</w:t>
                            </w:r>
                            <w:r w:rsidR="002F7603">
                              <w:t xml:space="preserve"> part of parent2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4167EB" id="Rectangle 14" o:spid="_x0000_s1030" style="position:absolute;margin-left:7.4pt;margin-top:5.35pt;width:203pt;height:4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" fillcolor="#3592cf [3205]" strokecolor="#3592cf [3205]" strokeweight="1pt">
                <v:fill color2="#5da7d8 [2581]" rotate="t" angle="180" colors="0 #0488df;40632f #2296e2;1 #72afeb" focus="100%" type="gradient"/>
                <v:shadow on="t" color="black" opacity="40092f" origin=",.5" offset="0,3pt"/>
                <v:textbox>
                  <w:txbxContent>
                    <w:p w14:paraId="0E6AA9BB" w14:textId="6CC620BE" w:rsidR="002F7603" w:rsidRDefault="00303E11" w:rsidP="002F7603">
                      <w:pPr>
                        <w:jc w:val="center"/>
                      </w:pPr>
                      <w:r>
                        <w:t>First</w:t>
                      </w:r>
                      <w:r w:rsidR="002F7603">
                        <w:t xml:space="preserve"> part of parent2</w:t>
                      </w:r>
                    </w:p>
                  </w:txbxContent>
                </v:textbox>
              </v:rect>
            </w:pict>
          </mc:Fallback>
        </mc:AlternateContent>
      </w:r>
    </w:p>
    <w:p w14:paraId="729401F7" w14:textId="42308E54" w:rsidR="002F7603" w:rsidRDefault="002F7603" w:rsidP="00BE62BE"/>
    <w:p w14:paraId="5BD0FE43" w14:textId="7BB730B2" w:rsidR="00B23814" w:rsidRDefault="00B23814" w:rsidP="00BE62BE"/>
    <w:p w14:paraId="3DD40D22" w14:textId="0B089D8F" w:rsidR="00B23814" w:rsidRDefault="00B23814" w:rsidP="00BE62BE"/>
    <w:p w14:paraId="64912002" w14:textId="4369A0D1" w:rsidR="00B23814" w:rsidRDefault="00B23814" w:rsidP="00BE62BE">
      <w:r>
        <w:t>In the end, the function returns two children.</w:t>
      </w:r>
    </w:p>
    <w:p w14:paraId="366ECDDC" w14:textId="29525C09" w:rsidR="00B23814" w:rsidRDefault="0049486A" w:rsidP="0049486A">
      <w:pPr>
        <w:pStyle w:val="Heading2"/>
      </w:pPr>
      <w:bookmarkStart w:id="10" w:name="_Toc122178417"/>
      <w:proofErr w:type="spellStart"/>
      <w:r w:rsidRPr="0049486A">
        <w:lastRenderedPageBreak/>
        <w:t>MutationBox</w:t>
      </w:r>
      <w:proofErr w:type="spellEnd"/>
      <w:r>
        <w:t xml:space="preserve"> function:</w:t>
      </w:r>
      <w:bookmarkEnd w:id="10"/>
    </w:p>
    <w:p w14:paraId="57A18D20" w14:textId="3BD4A889" w:rsidR="0049486A" w:rsidRDefault="00303E11" w:rsidP="0049486A">
      <w:r>
        <w:t>With a five percent mutation rate, this function gets children, s, antennas type, m, and n as arguments</w:t>
      </w:r>
      <w:r w:rsidR="0049486A">
        <w:t>. And randomly chooses one of the triples and changes one of them, and this function returns the children.</w:t>
      </w:r>
    </w:p>
    <w:p w14:paraId="625276DC" w14:textId="77777777" w:rsidR="0049486A" w:rsidRDefault="0049486A" w:rsidP="0049486A"/>
    <w:p w14:paraId="24EBFD6A" w14:textId="6F17AA32" w:rsidR="0049486A" w:rsidRDefault="00303E11" w:rsidP="00303E11">
      <w:pPr>
        <w:tabs>
          <w:tab w:val="left" w:pos="2110"/>
        </w:tabs>
      </w:pPr>
      <w:r>
        <w:tab/>
      </w:r>
    </w:p>
    <w:p w14:paraId="66CE3C2C" w14:textId="204A81C7" w:rsidR="0049486A" w:rsidRDefault="0049486A" w:rsidP="0049486A">
      <w:pPr>
        <w:pStyle w:val="Heading2"/>
      </w:pPr>
      <w:bookmarkStart w:id="11" w:name="_Toc122178418"/>
      <w:r w:rsidRPr="0049486A">
        <w:t>ParentSelection2</w:t>
      </w:r>
      <w:r>
        <w:t xml:space="preserve"> </w:t>
      </w:r>
      <w:proofErr w:type="gramStart"/>
      <w:r>
        <w:t>function :</w:t>
      </w:r>
      <w:bookmarkEnd w:id="11"/>
      <w:proofErr w:type="gramEnd"/>
    </w:p>
    <w:p w14:paraId="65617D11" w14:textId="63F7BE56" w:rsidR="0049486A" w:rsidRDefault="0049486A" w:rsidP="00CB2CAF">
      <w:pPr>
        <w:rPr>
          <w:lang w:bidi="fa-IR"/>
        </w:rPr>
      </w:pPr>
      <w:r>
        <w:t xml:space="preserve">This function gets </w:t>
      </w:r>
      <w:r w:rsidR="00303E11">
        <w:t>population</w:t>
      </w:r>
      <w:r w:rsidR="00C749C8">
        <w:t xml:space="preserve">, </w:t>
      </w:r>
      <w:r w:rsidR="00143B80">
        <w:t>antenna</w:t>
      </w:r>
      <w:r w:rsidR="00C749C8">
        <w:t xml:space="preserve"> type, m</w:t>
      </w:r>
      <w:r w:rsidR="00303E11">
        <w:t>,</w:t>
      </w:r>
      <w:r w:rsidR="00C749C8">
        <w:t xml:space="preserve"> and n as </w:t>
      </w:r>
      <w:r w:rsidR="00303E11">
        <w:t>arguments</w:t>
      </w:r>
      <w:r w:rsidR="00BE4EAA">
        <w:rPr>
          <w:lang w:bidi="fa-IR"/>
        </w:rPr>
        <w:t>.</w:t>
      </w:r>
      <w:r w:rsidR="00CB2CAF">
        <w:rPr>
          <w:lang w:bidi="fa-IR"/>
        </w:rPr>
        <w:t xml:space="preserve"> 6 members will </w:t>
      </w:r>
      <w:r w:rsidR="00143B80">
        <w:rPr>
          <w:lang w:bidi="fa-IR"/>
        </w:rPr>
        <w:t>be chosen</w:t>
      </w:r>
      <w:r w:rsidR="00CB2CAF">
        <w:rPr>
          <w:lang w:bidi="fa-IR"/>
        </w:rPr>
        <w:t xml:space="preserve"> randomly</w:t>
      </w:r>
      <w:r w:rsidR="00143B80">
        <w:rPr>
          <w:lang w:bidi="fa-IR"/>
        </w:rPr>
        <w:t>. After</w:t>
      </w:r>
      <w:r w:rsidR="00CB2CAF">
        <w:rPr>
          <w:lang w:bidi="fa-IR"/>
        </w:rPr>
        <w:t xml:space="preserve"> that, the process</w:t>
      </w:r>
      <w:r w:rsidR="00BE4EAA">
        <w:rPr>
          <w:lang w:bidi="fa-IR"/>
        </w:rPr>
        <w:t xml:space="preserve"> divides the width of the area (m) </w:t>
      </w:r>
      <w:r w:rsidR="00CB2CAF">
        <w:rPr>
          <w:lang w:bidi="fa-IR"/>
        </w:rPr>
        <w:t>into</w:t>
      </w:r>
      <w:r w:rsidR="00BE4EAA">
        <w:rPr>
          <w:lang w:bidi="fa-IR"/>
        </w:rPr>
        <w:t xml:space="preserve"> some b</w:t>
      </w:r>
      <w:r w:rsidR="00CB2CAF">
        <w:rPr>
          <w:lang w:bidi="fa-IR"/>
        </w:rPr>
        <w:t xml:space="preserve">ins. Each of those members gets a roulette share based on how many bins they trigger. The more </w:t>
      </w:r>
      <w:r w:rsidR="00DB2819">
        <w:rPr>
          <w:lang w:bidi="fa-IR"/>
        </w:rPr>
        <w:t>containers</w:t>
      </w:r>
      <w:r w:rsidR="00CB2CAF">
        <w:rPr>
          <w:lang w:bidi="fa-IR"/>
        </w:rPr>
        <w:t xml:space="preserve"> they </w:t>
      </w:r>
      <w:r w:rsidR="008F0E20">
        <w:rPr>
          <w:lang w:bidi="fa-IR"/>
        </w:rPr>
        <w:t>start</w:t>
      </w:r>
      <w:r w:rsidR="00CB2CAF">
        <w:rPr>
          <w:lang w:bidi="fa-IR"/>
        </w:rPr>
        <w:t>, the more share they have.</w:t>
      </w:r>
    </w:p>
    <w:p w14:paraId="08B89686" w14:textId="4EB01893" w:rsidR="00143B80" w:rsidRPr="0049486A" w:rsidRDefault="00143B80" w:rsidP="00CB2CAF">
      <w:pPr>
        <w:rPr>
          <w:lang w:bidi="fa-IR"/>
        </w:rPr>
      </w:pPr>
      <w:r>
        <w:rPr>
          <w:lang w:bidi="fa-IR"/>
        </w:rPr>
        <w:t>The roulette wheel starts</w:t>
      </w:r>
      <w:r w:rsidR="0093244E">
        <w:rPr>
          <w:lang w:bidi="fa-IR"/>
        </w:rPr>
        <w:t>,</w:t>
      </w:r>
      <w:r>
        <w:rPr>
          <w:lang w:bidi="fa-IR"/>
        </w:rPr>
        <w:t xml:space="preserve"> and a parent selects; this action happens two times to choose two parents.</w:t>
      </w:r>
    </w:p>
    <w:p w14:paraId="0366F826" w14:textId="077CEA44" w:rsidR="0049486A" w:rsidRDefault="0049486A" w:rsidP="00143B80">
      <w:pPr>
        <w:pStyle w:val="Heading2"/>
      </w:pPr>
    </w:p>
    <w:p w14:paraId="5E33F457" w14:textId="0A318BF2" w:rsidR="00143B80" w:rsidRDefault="00143B80" w:rsidP="00143B80"/>
    <w:p w14:paraId="29D26A54" w14:textId="37B587D1" w:rsidR="00143B80" w:rsidRDefault="00143B80" w:rsidP="00143B80">
      <w:pPr>
        <w:pStyle w:val="Heading2"/>
      </w:pPr>
      <w:bookmarkStart w:id="12" w:name="_Toc122178419"/>
      <w:r w:rsidRPr="00143B80">
        <w:t>E</w:t>
      </w:r>
      <w:r w:rsidRPr="00143B80">
        <w:t>litism</w:t>
      </w:r>
      <w:r>
        <w:t xml:space="preserve"> </w:t>
      </w:r>
      <w:proofErr w:type="gramStart"/>
      <w:r>
        <w:t>function :</w:t>
      </w:r>
      <w:bookmarkEnd w:id="12"/>
      <w:proofErr w:type="gramEnd"/>
    </w:p>
    <w:p w14:paraId="4A282BC0" w14:textId="75594BC6" w:rsidR="00143B80" w:rsidRDefault="00143B80" w:rsidP="00143B80">
      <w:r>
        <w:t>This function gets children and population as the arguments and will get the best parent based on fitness and replace them with the worst offspring. (1% elitism)</w:t>
      </w:r>
    </w:p>
    <w:p w14:paraId="0505E290" w14:textId="20B862B5" w:rsidR="00143B80" w:rsidRDefault="00143B80" w:rsidP="00143B80"/>
    <w:p w14:paraId="5CAF704D" w14:textId="1C3794FE" w:rsidR="008F0E20" w:rsidRDefault="008F0E20" w:rsidP="008F0E20">
      <w:pPr>
        <w:pStyle w:val="Heading2"/>
      </w:pPr>
      <w:bookmarkStart w:id="13" w:name="_Toc122178420"/>
      <w:proofErr w:type="spellStart"/>
      <w:r w:rsidRPr="008F0E20">
        <w:t>SurvivalSelection</w:t>
      </w:r>
      <w:proofErr w:type="spellEnd"/>
      <w:r>
        <w:t xml:space="preserve"> </w:t>
      </w:r>
      <w:proofErr w:type="gramStart"/>
      <w:r>
        <w:t>function :</w:t>
      </w:r>
      <w:bookmarkEnd w:id="13"/>
      <w:proofErr w:type="gramEnd"/>
    </w:p>
    <w:p w14:paraId="1B5B8FB2" w14:textId="60AFCBE0" w:rsidR="008F0E20" w:rsidRDefault="008F0E20" w:rsidP="008F0E20">
      <w:r>
        <w:t>This function gets children and population as arguments, removing half of the people and putting the children instead of the excluded population.</w:t>
      </w:r>
    </w:p>
    <w:p w14:paraId="1917CF26" w14:textId="4172AFE2" w:rsidR="008F0E20" w:rsidRDefault="008F0E20" w:rsidP="008F0E20"/>
    <w:p w14:paraId="67D24B17" w14:textId="69CE641D" w:rsidR="008F0E20" w:rsidRDefault="008F0E20" w:rsidP="008F0E20">
      <w:pPr>
        <w:pStyle w:val="Heading2"/>
      </w:pPr>
      <w:bookmarkStart w:id="14" w:name="_Toc122178421"/>
      <w:proofErr w:type="spellStart"/>
      <w:r w:rsidRPr="008F0E20">
        <w:t>PlotResult</w:t>
      </w:r>
      <w:proofErr w:type="spellEnd"/>
      <w:r>
        <w:t xml:space="preserve"> </w:t>
      </w:r>
      <w:proofErr w:type="gramStart"/>
      <w:r>
        <w:t>function :</w:t>
      </w:r>
      <w:bookmarkEnd w:id="14"/>
      <w:proofErr w:type="gramEnd"/>
    </w:p>
    <w:p w14:paraId="2DE38C98" w14:textId="64275344" w:rsidR="008F0E20" w:rsidRDefault="008F0E20" w:rsidP="008F0E20">
      <w:r>
        <w:t>This function gets a chromosome, antenna type, s, m, and n, as arguments and will plot the area and antennas and the area covered by antennas.</w:t>
      </w:r>
    </w:p>
    <w:p w14:paraId="53B24CAA" w14:textId="4F473B7D" w:rsidR="008F0E20" w:rsidRDefault="008F0E20" w:rsidP="008F0E20">
      <w:proofErr w:type="spellStart"/>
      <w:r>
        <w:t>The</w:t>
      </w:r>
      <w:proofErr w:type="spellEnd"/>
      <w:r>
        <w:t xml:space="preserve"> area points will show in white color, antennas with coverage will show red color, type -1 antennas will show blue color, and the covered area will be led by yellow color.</w:t>
      </w:r>
    </w:p>
    <w:p w14:paraId="7AC212DB" w14:textId="72E8F660" w:rsidR="008F0E20" w:rsidRDefault="00DB2819" w:rsidP="00DB2819">
      <w:pPr>
        <w:jc w:val="center"/>
      </w:pPr>
      <w:r>
        <w:rPr>
          <w:noProof/>
        </w:rPr>
        <w:lastRenderedPageBreak/>
        <w:drawing>
          <wp:inline distT="0" distB="0" distL="0" distR="0" wp14:anchorId="64687FDB" wp14:editId="00DDD9F8">
            <wp:extent cx="5181600" cy="4660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BD2E" w14:textId="0188B6C0" w:rsidR="00DB2819" w:rsidRDefault="00DB2819" w:rsidP="00DB2819">
      <w:pPr>
        <w:jc w:val="center"/>
      </w:pPr>
      <w:r>
        <w:t>Picture3: example of plotting antennas</w:t>
      </w:r>
    </w:p>
    <w:p w14:paraId="74D78979" w14:textId="0BC1E57A" w:rsidR="00DB2819" w:rsidRDefault="00DB2819" w:rsidP="00DB2819">
      <w:pPr>
        <w:pStyle w:val="Heading1"/>
      </w:pPr>
    </w:p>
    <w:p w14:paraId="288D3FFB" w14:textId="3F324910" w:rsidR="00DB2819" w:rsidRDefault="00DB2819" w:rsidP="00DB2819">
      <w:pPr>
        <w:pStyle w:val="Heading1"/>
      </w:pPr>
      <w:bookmarkStart w:id="15" w:name="_Toc122178422"/>
      <w:r>
        <w:t>Survey on different setups</w:t>
      </w:r>
      <w:bookmarkEnd w:id="15"/>
    </w:p>
    <w:p w14:paraId="0729B572" w14:textId="4CFC4B23" w:rsidR="00DB2819" w:rsidRDefault="00DB2819" w:rsidP="00DB2819">
      <w:pPr>
        <w:pStyle w:val="Content"/>
      </w:pPr>
      <w:r>
        <w:t>As the question asked, four setups have been implemented and will be checked in this report.</w:t>
      </w:r>
    </w:p>
    <w:p w14:paraId="62BCAA0A" w14:textId="7E60D4A4" w:rsidR="00DB2819" w:rsidRDefault="00DB2819" w:rsidP="00DB2819">
      <w:pPr>
        <w:pStyle w:val="Heading2"/>
      </w:pPr>
    </w:p>
    <w:p w14:paraId="63CAA33E" w14:textId="6FE5718A" w:rsidR="006C773C" w:rsidRDefault="006C773C" w:rsidP="006C773C"/>
    <w:p w14:paraId="5041AA2D" w14:textId="1AFC29A2" w:rsidR="006C773C" w:rsidRDefault="006C773C" w:rsidP="006C773C"/>
    <w:p w14:paraId="56D5E9D1" w14:textId="77777777" w:rsidR="006C773C" w:rsidRPr="006C773C" w:rsidRDefault="006C773C" w:rsidP="006C773C"/>
    <w:p w14:paraId="0162CFE7" w14:textId="113F9126" w:rsidR="00DB2819" w:rsidRDefault="00DB2819" w:rsidP="0035197B">
      <w:pPr>
        <w:pStyle w:val="Heading2"/>
      </w:pPr>
      <w:bookmarkStart w:id="16" w:name="_Toc122178423"/>
      <w:r>
        <w:lastRenderedPageBreak/>
        <w:t>Setup one, as asked in the question</w:t>
      </w:r>
      <w:r w:rsidR="0093244E">
        <w:t>.</w:t>
      </w:r>
      <w:bookmarkEnd w:id="16"/>
      <w:r>
        <w:t xml:space="preserve"> </w:t>
      </w:r>
    </w:p>
    <w:p w14:paraId="32168DCE" w14:textId="1477B200" w:rsidR="00DB2819" w:rsidRDefault="00DB2819" w:rsidP="00DB2819">
      <w:r>
        <w:t xml:space="preserve">This </w:t>
      </w:r>
      <w:r w:rsidR="0093244E">
        <w:t>setup</w:t>
      </w:r>
      <w:r>
        <w:t xml:space="preserve"> works with </w:t>
      </w:r>
      <w:r w:rsidR="0093244E">
        <w:t xml:space="preserve">the </w:t>
      </w:r>
      <w:proofErr w:type="spellStart"/>
      <w:r w:rsidRPr="0093244E">
        <w:rPr>
          <w:i/>
          <w:iCs/>
        </w:rPr>
        <w:t>ParentSelection</w:t>
      </w:r>
      <w:proofErr w:type="spellEnd"/>
      <w:r>
        <w:rPr>
          <w:i/>
          <w:iCs/>
        </w:rPr>
        <w:t xml:space="preserve"> </w:t>
      </w:r>
      <w:proofErr w:type="gramStart"/>
      <w:r>
        <w:rPr>
          <w:i/>
          <w:iCs/>
        </w:rPr>
        <w:t xml:space="preserve">function </w:t>
      </w:r>
      <w:r>
        <w:t xml:space="preserve"> (</w:t>
      </w:r>
      <w:proofErr w:type="gramEnd"/>
      <w:r>
        <w:t>tournament).</w:t>
      </w:r>
    </w:p>
    <w:p w14:paraId="6D1EFBB7" w14:textId="5356C4EA" w:rsidR="00DB2819" w:rsidRDefault="00DB2819" w:rsidP="00DB2819">
      <w:r>
        <w:t xml:space="preserve">It uses </w:t>
      </w:r>
      <w:r w:rsidR="0093244E">
        <w:t xml:space="preserve">the </w:t>
      </w:r>
      <w:proofErr w:type="spellStart"/>
      <w:r w:rsidRPr="00DB2819">
        <w:rPr>
          <w:i/>
          <w:iCs/>
        </w:rPr>
        <w:t>XoverBox</w:t>
      </w:r>
      <w:proofErr w:type="spellEnd"/>
      <w:r>
        <w:rPr>
          <w:i/>
          <w:iCs/>
        </w:rPr>
        <w:t xml:space="preserve"> function</w:t>
      </w:r>
      <w:r w:rsidR="0093244E">
        <w:rPr>
          <w:i/>
          <w:iCs/>
        </w:rPr>
        <w:t xml:space="preserve"> </w:t>
      </w:r>
      <w:r>
        <w:t>for</w:t>
      </w:r>
      <w:r w:rsidR="0093244E">
        <w:t xml:space="preserve"> one-</w:t>
      </w:r>
      <w:r>
        <w:t xml:space="preserve">point </w:t>
      </w:r>
      <w:r w:rsidR="0093244E">
        <w:t>cross-over</w:t>
      </w:r>
      <w:r>
        <w:t>.</w:t>
      </w:r>
    </w:p>
    <w:p w14:paraId="2FCD93DF" w14:textId="7ABAA9B5" w:rsidR="00DB2819" w:rsidRDefault="00DB2819" w:rsidP="00DB2819">
      <w:r>
        <w:t xml:space="preserve">It uses the </w:t>
      </w:r>
      <w:proofErr w:type="spellStart"/>
      <w:r w:rsidRPr="0093244E">
        <w:rPr>
          <w:i/>
          <w:iCs/>
        </w:rPr>
        <w:t>MutationBox</w:t>
      </w:r>
      <w:proofErr w:type="spellEnd"/>
      <w:r>
        <w:t xml:space="preserve"> function to mutate </w:t>
      </w:r>
      <w:r w:rsidR="0093244E">
        <w:t>at</w:t>
      </w:r>
      <w:r>
        <w:t xml:space="preserve"> </w:t>
      </w:r>
      <w:r w:rsidR="0093244E">
        <w:t xml:space="preserve">a </w:t>
      </w:r>
      <w:r>
        <w:t>rate of 5%.</w:t>
      </w:r>
    </w:p>
    <w:p w14:paraId="5612D8E4" w14:textId="2C193E20" w:rsidR="00DB2819" w:rsidRDefault="0093244E" w:rsidP="00DB2819">
      <w:r>
        <w:t xml:space="preserve">It uses the </w:t>
      </w:r>
      <w:r w:rsidRPr="0093244E">
        <w:rPr>
          <w:i/>
          <w:iCs/>
        </w:rPr>
        <w:t>elitism</w:t>
      </w:r>
      <w:r>
        <w:t xml:space="preserve"> function for survival selection. (1% elitism)</w:t>
      </w:r>
    </w:p>
    <w:p w14:paraId="5F710CE4" w14:textId="5E1FB825" w:rsidR="0093244E" w:rsidRDefault="0093244E" w:rsidP="00DB2819">
      <w:r>
        <w:t>This set up executed 500 times, and the results are as follows:</w:t>
      </w:r>
    </w:p>
    <w:p w14:paraId="01E85D34" w14:textId="4A4C4DBC" w:rsidR="005C242C" w:rsidRDefault="005C242C" w:rsidP="00DB2819"/>
    <w:p w14:paraId="6C4F07D4" w14:textId="6849F516" w:rsidR="005C242C" w:rsidRDefault="005C242C" w:rsidP="00DB2819">
      <w:pPr>
        <w:rPr>
          <w:rStyle w:val="ContentChar"/>
        </w:rPr>
      </w:pPr>
      <w:r>
        <w:t>The best chromosome</w:t>
      </w:r>
      <w:proofErr w:type="gramStart"/>
      <w:r>
        <w:t xml:space="preserve">:  </w:t>
      </w:r>
      <w:r w:rsidRPr="005C242C">
        <w:rPr>
          <w:rStyle w:val="ContentChar"/>
        </w:rPr>
        <w:t>[</w:t>
      </w:r>
      <w:proofErr w:type="gramEnd"/>
      <w:r w:rsidRPr="005C242C">
        <w:rPr>
          <w:rStyle w:val="ContentChar"/>
        </w:rPr>
        <w:t>[3, 8, 10],[1, 16, 2], [2, 4, 13], [3, 12, 20],[3, 25, 25], [4, 28, 9], [0, 4, 14],[4, 4, 21], 544]</w:t>
      </w:r>
    </w:p>
    <w:p w14:paraId="6BDE9294" w14:textId="7A22C4E7" w:rsidR="005C242C" w:rsidRDefault="005C242C" w:rsidP="00DB2819">
      <w:pPr>
        <w:rPr>
          <w:rStyle w:val="ContentChar"/>
        </w:rPr>
      </w:pPr>
      <w:r>
        <w:rPr>
          <w:rStyle w:val="ContentChar"/>
        </w:rPr>
        <w:t>The best fitness: 544</w:t>
      </w:r>
    </w:p>
    <w:p w14:paraId="460927D5" w14:textId="1F08C43F" w:rsidR="005C242C" w:rsidRDefault="005C242C" w:rsidP="00DB2819">
      <w:r>
        <w:t xml:space="preserve">The answers </w:t>
      </w:r>
      <w:proofErr w:type="gramStart"/>
      <w:r>
        <w:t>plot :</w:t>
      </w:r>
      <w:proofErr w:type="gramEnd"/>
    </w:p>
    <w:p w14:paraId="7B3D24B8" w14:textId="0E31277A" w:rsidR="0093244E" w:rsidRDefault="005C242C" w:rsidP="005C242C">
      <w:pPr>
        <w:jc w:val="center"/>
      </w:pPr>
      <w:r>
        <w:rPr>
          <w:noProof/>
        </w:rPr>
        <w:drawing>
          <wp:inline distT="0" distB="0" distL="0" distR="0" wp14:anchorId="0FFAFA8A" wp14:editId="22FD17C6">
            <wp:extent cx="4163402" cy="358317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532" cy="368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35F0" w14:textId="77777777" w:rsidR="006C773C" w:rsidRDefault="006C773C" w:rsidP="005C242C"/>
    <w:p w14:paraId="322A0CF2" w14:textId="77777777" w:rsidR="006C773C" w:rsidRDefault="006C773C" w:rsidP="005C242C"/>
    <w:p w14:paraId="25491427" w14:textId="77777777" w:rsidR="006C773C" w:rsidRDefault="006C773C" w:rsidP="005C242C"/>
    <w:p w14:paraId="5BB3900E" w14:textId="77777777" w:rsidR="006C773C" w:rsidRDefault="006C773C" w:rsidP="005C242C"/>
    <w:p w14:paraId="2AADBA90" w14:textId="77777777" w:rsidR="006C773C" w:rsidRDefault="006C773C" w:rsidP="005C242C"/>
    <w:p w14:paraId="1A04137C" w14:textId="77777777" w:rsidR="006C773C" w:rsidRDefault="006C773C" w:rsidP="005C242C"/>
    <w:p w14:paraId="39BAD312" w14:textId="77777777" w:rsidR="006C773C" w:rsidRDefault="006C773C" w:rsidP="005C242C"/>
    <w:p w14:paraId="4188FFB8" w14:textId="296C45B4" w:rsidR="005C242C" w:rsidRDefault="005C242C" w:rsidP="005C242C">
      <w:pPr>
        <w:rPr>
          <w:noProof/>
        </w:rPr>
      </w:pPr>
      <w:r>
        <w:lastRenderedPageBreak/>
        <w:t xml:space="preserve">The answers fitness </w:t>
      </w:r>
      <w:proofErr w:type="gramStart"/>
      <w:r>
        <w:t>function :</w:t>
      </w:r>
      <w:proofErr w:type="gramEnd"/>
      <w:r w:rsidRPr="005C242C">
        <w:rPr>
          <w:noProof/>
        </w:rPr>
        <w:t xml:space="preserve"> </w:t>
      </w:r>
    </w:p>
    <w:p w14:paraId="507577FB" w14:textId="77777777" w:rsidR="005C242C" w:rsidRDefault="005C242C" w:rsidP="005C242C">
      <w:pPr>
        <w:rPr>
          <w:noProof/>
        </w:rPr>
      </w:pPr>
    </w:p>
    <w:p w14:paraId="27D1A0DB" w14:textId="4588C009" w:rsidR="005C242C" w:rsidRDefault="005C242C" w:rsidP="005C242C">
      <w:pPr>
        <w:jc w:val="center"/>
      </w:pPr>
      <w:r>
        <w:rPr>
          <w:noProof/>
        </w:rPr>
        <w:drawing>
          <wp:inline distT="0" distB="0" distL="0" distR="0" wp14:anchorId="60A5B1E8" wp14:editId="4FA6ED84">
            <wp:extent cx="4404035" cy="2499588"/>
            <wp:effectExtent l="0" t="0" r="317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30" cy="252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9AB" w14:textId="57801B23" w:rsidR="005C242C" w:rsidRDefault="005C242C" w:rsidP="005C242C">
      <w:pPr>
        <w:jc w:val="center"/>
      </w:pPr>
    </w:p>
    <w:p w14:paraId="689DFBA2" w14:textId="0FCB619A" w:rsidR="005C242C" w:rsidRDefault="005C242C" w:rsidP="005C242C">
      <w:pPr>
        <w:jc w:val="center"/>
      </w:pPr>
    </w:p>
    <w:p w14:paraId="086C0C11" w14:textId="6C76B99C" w:rsidR="005C242C" w:rsidRPr="00AC7F0F" w:rsidRDefault="005C242C" w:rsidP="00AC7F0F">
      <w:pPr>
        <w:pStyle w:val="Heading3"/>
      </w:pPr>
      <w:bookmarkStart w:id="17" w:name="_Toc122178424"/>
      <w:r w:rsidRPr="00AC7F0F">
        <w:t>Run setup one for ten times individually:</w:t>
      </w:r>
      <w:bookmarkEnd w:id="17"/>
    </w:p>
    <w:p w14:paraId="3035D4F4" w14:textId="4480AA7E" w:rsidR="005C242C" w:rsidRDefault="005C242C" w:rsidP="00E6648C">
      <w:r>
        <w:t xml:space="preserve">After running the setup </w:t>
      </w:r>
      <w:r w:rsidR="00E6648C">
        <w:t>ten</w:t>
      </w:r>
      <w:r>
        <w:t xml:space="preserve"> times, the results are as </w:t>
      </w:r>
      <w:r w:rsidR="00E6648C">
        <w:t>follows</w:t>
      </w:r>
      <w:r>
        <w:t>:</w:t>
      </w:r>
    </w:p>
    <w:p w14:paraId="10780B21" w14:textId="71EDECCB" w:rsidR="00E6648C" w:rsidRDefault="00E6648C" w:rsidP="00E6648C">
      <w:pPr>
        <w:pStyle w:val="Content"/>
      </w:pPr>
      <w:r>
        <w:t>The average fitness function for each generation in times run:</w:t>
      </w:r>
    </w:p>
    <w:p w14:paraId="4FA22194" w14:textId="77777777" w:rsidR="00E6648C" w:rsidRDefault="00E6648C" w:rsidP="00E6648C">
      <w:pPr>
        <w:pStyle w:val="Content"/>
      </w:pPr>
    </w:p>
    <w:p w14:paraId="16955E14" w14:textId="7B46E3FA" w:rsidR="00E6648C" w:rsidRPr="005C242C" w:rsidRDefault="00E6648C" w:rsidP="00E6648C">
      <w:pPr>
        <w:pStyle w:val="Content"/>
        <w:jc w:val="center"/>
      </w:pPr>
      <w:r>
        <w:rPr>
          <w:noProof/>
        </w:rPr>
        <w:drawing>
          <wp:inline distT="0" distB="0" distL="0" distR="0" wp14:anchorId="61796821" wp14:editId="57083BE0">
            <wp:extent cx="5130800" cy="3378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C018" w14:textId="175E7FF8" w:rsidR="005C242C" w:rsidRDefault="00E6648C" w:rsidP="00E6648C">
      <w:pPr>
        <w:pStyle w:val="Content"/>
      </w:pPr>
      <w:r>
        <w:t>The average best fitness of each generation after ten times runs:</w:t>
      </w:r>
    </w:p>
    <w:p w14:paraId="740227F5" w14:textId="11C3D792" w:rsidR="00E6648C" w:rsidRDefault="00E6648C" w:rsidP="00E6648C">
      <w:pPr>
        <w:pStyle w:val="Content"/>
      </w:pPr>
    </w:p>
    <w:p w14:paraId="3F4ECA6E" w14:textId="265F74E5" w:rsidR="006C773C" w:rsidRDefault="00E6648C" w:rsidP="006C773C">
      <w:pPr>
        <w:pStyle w:val="Content"/>
        <w:jc w:val="center"/>
      </w:pPr>
      <w:r w:rsidRPr="00AE3236">
        <w:rPr>
          <w:noProof/>
        </w:rPr>
        <w:lastRenderedPageBreak/>
        <w:drawing>
          <wp:inline distT="0" distB="0" distL="0" distR="0" wp14:anchorId="207828C6" wp14:editId="35D0A68A">
            <wp:extent cx="5545470" cy="326390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594" cy="332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2A77" w14:textId="1BADF6B1" w:rsidR="006C773C" w:rsidRDefault="006C773C" w:rsidP="006C773C">
      <w:pPr>
        <w:pStyle w:val="Content"/>
        <w:jc w:val="center"/>
      </w:pPr>
    </w:p>
    <w:p w14:paraId="7BDDA782" w14:textId="01B37513" w:rsidR="006C773C" w:rsidRDefault="006C773C" w:rsidP="006C773C">
      <w:pPr>
        <w:pStyle w:val="Content"/>
        <w:jc w:val="center"/>
      </w:pPr>
    </w:p>
    <w:p w14:paraId="5C9F001D" w14:textId="5AD44ACD" w:rsidR="006C773C" w:rsidRDefault="006C773C" w:rsidP="006C773C">
      <w:pPr>
        <w:pStyle w:val="Content"/>
        <w:jc w:val="center"/>
      </w:pPr>
    </w:p>
    <w:p w14:paraId="1D468B64" w14:textId="365E4AE7" w:rsidR="006C773C" w:rsidRDefault="006C773C" w:rsidP="006C773C">
      <w:pPr>
        <w:pStyle w:val="Content"/>
        <w:jc w:val="center"/>
      </w:pPr>
    </w:p>
    <w:p w14:paraId="5A6C5602" w14:textId="092C7F9E" w:rsidR="006C773C" w:rsidRDefault="006C773C" w:rsidP="006C773C">
      <w:pPr>
        <w:pStyle w:val="Content"/>
        <w:jc w:val="center"/>
      </w:pPr>
    </w:p>
    <w:p w14:paraId="0B2891AA" w14:textId="2E68E241" w:rsidR="006C773C" w:rsidRDefault="006C773C" w:rsidP="006C773C">
      <w:pPr>
        <w:pStyle w:val="Content"/>
        <w:jc w:val="center"/>
      </w:pPr>
    </w:p>
    <w:p w14:paraId="08BC93A2" w14:textId="45787449" w:rsidR="006C773C" w:rsidRDefault="006C773C" w:rsidP="006C773C">
      <w:pPr>
        <w:pStyle w:val="Content"/>
        <w:jc w:val="center"/>
      </w:pPr>
    </w:p>
    <w:p w14:paraId="3911E478" w14:textId="7E76A229" w:rsidR="006C773C" w:rsidRDefault="006C773C" w:rsidP="006C773C">
      <w:pPr>
        <w:pStyle w:val="Content"/>
        <w:jc w:val="center"/>
      </w:pPr>
    </w:p>
    <w:p w14:paraId="2838058B" w14:textId="083968B6" w:rsidR="006C773C" w:rsidRDefault="006C773C" w:rsidP="006C773C">
      <w:pPr>
        <w:pStyle w:val="Content"/>
        <w:jc w:val="center"/>
      </w:pPr>
    </w:p>
    <w:p w14:paraId="1D72BEF9" w14:textId="56151A6A" w:rsidR="006C773C" w:rsidRDefault="006C773C" w:rsidP="006C773C">
      <w:pPr>
        <w:pStyle w:val="Content"/>
        <w:jc w:val="center"/>
      </w:pPr>
    </w:p>
    <w:p w14:paraId="02A34B0C" w14:textId="4D82CC79" w:rsidR="006C773C" w:rsidRDefault="006C773C" w:rsidP="006C773C">
      <w:pPr>
        <w:pStyle w:val="Content"/>
        <w:jc w:val="center"/>
      </w:pPr>
    </w:p>
    <w:p w14:paraId="2DEB11E1" w14:textId="2E19C001" w:rsidR="006C773C" w:rsidRDefault="006C773C" w:rsidP="006C773C">
      <w:pPr>
        <w:pStyle w:val="Content"/>
        <w:jc w:val="center"/>
      </w:pPr>
    </w:p>
    <w:p w14:paraId="2CE7A2FB" w14:textId="4D644F00" w:rsidR="006C773C" w:rsidRDefault="006C773C" w:rsidP="006C773C">
      <w:pPr>
        <w:pStyle w:val="Content"/>
        <w:jc w:val="center"/>
      </w:pPr>
    </w:p>
    <w:p w14:paraId="1C378859" w14:textId="19766D8A" w:rsidR="006C773C" w:rsidRDefault="006C773C" w:rsidP="006C773C">
      <w:pPr>
        <w:pStyle w:val="Content"/>
        <w:jc w:val="center"/>
      </w:pPr>
    </w:p>
    <w:p w14:paraId="6F550B3D" w14:textId="2C9D27A3" w:rsidR="006C773C" w:rsidRDefault="006C773C" w:rsidP="006C773C">
      <w:pPr>
        <w:pStyle w:val="Content"/>
        <w:jc w:val="center"/>
      </w:pPr>
    </w:p>
    <w:p w14:paraId="24065116" w14:textId="21618DAA" w:rsidR="006C773C" w:rsidRDefault="006C773C" w:rsidP="006C773C">
      <w:pPr>
        <w:pStyle w:val="Content"/>
        <w:jc w:val="center"/>
      </w:pPr>
    </w:p>
    <w:p w14:paraId="36846FFA" w14:textId="11C88CA9" w:rsidR="006C773C" w:rsidRDefault="006C773C" w:rsidP="006C773C">
      <w:pPr>
        <w:pStyle w:val="Content"/>
        <w:jc w:val="center"/>
      </w:pPr>
    </w:p>
    <w:p w14:paraId="55C8E3C5" w14:textId="16D6D522" w:rsidR="006C773C" w:rsidRDefault="006C773C" w:rsidP="006C773C">
      <w:pPr>
        <w:pStyle w:val="Content"/>
        <w:jc w:val="center"/>
      </w:pPr>
    </w:p>
    <w:p w14:paraId="4ABB47A7" w14:textId="77777777" w:rsidR="006C773C" w:rsidRDefault="006C773C" w:rsidP="006C773C">
      <w:pPr>
        <w:pStyle w:val="Content"/>
        <w:jc w:val="center"/>
      </w:pPr>
    </w:p>
    <w:p w14:paraId="56BEBA23" w14:textId="1911C3BF" w:rsidR="00AE3236" w:rsidRDefault="00AE3236" w:rsidP="0035197B">
      <w:pPr>
        <w:pStyle w:val="Heading2"/>
      </w:pPr>
      <w:bookmarkStart w:id="18" w:name="_Toc122178425"/>
      <w:r>
        <w:lastRenderedPageBreak/>
        <w:t xml:space="preserve">Setup </w:t>
      </w:r>
      <w:r>
        <w:t>two</w:t>
      </w:r>
      <w:r>
        <w:t xml:space="preserve">, </w:t>
      </w:r>
      <w:r>
        <w:t>with different parent selections</w:t>
      </w:r>
      <w:r>
        <w:t>.</w:t>
      </w:r>
      <w:bookmarkEnd w:id="18"/>
      <w:r>
        <w:t xml:space="preserve"> </w:t>
      </w:r>
    </w:p>
    <w:p w14:paraId="6DF7C0CE" w14:textId="3099AA85" w:rsidR="00AE3236" w:rsidRDefault="00AE3236" w:rsidP="00AE3236">
      <w:r w:rsidRPr="00AE3236">
        <w:rPr>
          <w:highlight w:val="green"/>
        </w:rPr>
        <w:t xml:space="preserve">This setup works with the </w:t>
      </w:r>
      <w:r w:rsidRPr="00AE3236">
        <w:rPr>
          <w:i/>
          <w:iCs/>
          <w:highlight w:val="green"/>
        </w:rPr>
        <w:t>ParentSelection2</w:t>
      </w:r>
      <w:proofErr w:type="gramStart"/>
      <w:r w:rsidRPr="00AE3236">
        <w:rPr>
          <w:i/>
          <w:iCs/>
          <w:highlight w:val="green"/>
        </w:rPr>
        <w:t xml:space="preserve">function </w:t>
      </w:r>
      <w:r w:rsidRPr="00AE3236">
        <w:rPr>
          <w:highlight w:val="green"/>
        </w:rPr>
        <w:t xml:space="preserve"> (</w:t>
      </w:r>
      <w:proofErr w:type="gramEnd"/>
      <w:r w:rsidRPr="00AE3236">
        <w:rPr>
          <w:highlight w:val="green"/>
        </w:rPr>
        <w:t>tournament</w:t>
      </w:r>
      <w:r w:rsidRPr="00AE3236">
        <w:rPr>
          <w:highlight w:val="green"/>
        </w:rPr>
        <w:t xml:space="preserve"> based on grids</w:t>
      </w:r>
      <w:r w:rsidRPr="00AE3236">
        <w:rPr>
          <w:highlight w:val="green"/>
        </w:rPr>
        <w:t>).</w:t>
      </w:r>
    </w:p>
    <w:p w14:paraId="54AC94D9" w14:textId="77777777" w:rsidR="00AE3236" w:rsidRDefault="00AE3236" w:rsidP="00AE3236">
      <w:r>
        <w:t xml:space="preserve">It uses the </w:t>
      </w:r>
      <w:proofErr w:type="spellStart"/>
      <w:r w:rsidRPr="00DB2819">
        <w:rPr>
          <w:i/>
          <w:iCs/>
        </w:rPr>
        <w:t>XoverBox</w:t>
      </w:r>
      <w:proofErr w:type="spellEnd"/>
      <w:r>
        <w:rPr>
          <w:i/>
          <w:iCs/>
        </w:rPr>
        <w:t xml:space="preserve"> function </w:t>
      </w:r>
      <w:r>
        <w:t>for one-point cross-over.</w:t>
      </w:r>
    </w:p>
    <w:p w14:paraId="7BD725F7" w14:textId="77777777" w:rsidR="00AE3236" w:rsidRDefault="00AE3236" w:rsidP="00AE3236">
      <w:r>
        <w:t xml:space="preserve">It uses the </w:t>
      </w:r>
      <w:proofErr w:type="spellStart"/>
      <w:r w:rsidRPr="0093244E">
        <w:rPr>
          <w:i/>
          <w:iCs/>
        </w:rPr>
        <w:t>MutationBox</w:t>
      </w:r>
      <w:proofErr w:type="spellEnd"/>
      <w:r>
        <w:t xml:space="preserve"> function to mutate at a rate of 5%.</w:t>
      </w:r>
    </w:p>
    <w:p w14:paraId="07D86C78" w14:textId="77777777" w:rsidR="00AE3236" w:rsidRDefault="00AE3236" w:rsidP="00AE3236">
      <w:r>
        <w:t xml:space="preserve">It uses the </w:t>
      </w:r>
      <w:r w:rsidRPr="0093244E">
        <w:rPr>
          <w:i/>
          <w:iCs/>
        </w:rPr>
        <w:t>elitism</w:t>
      </w:r>
      <w:r>
        <w:t xml:space="preserve"> function for survival selection. (1% elitism)</w:t>
      </w:r>
    </w:p>
    <w:p w14:paraId="14C5F543" w14:textId="77777777" w:rsidR="00AE3236" w:rsidRDefault="00AE3236" w:rsidP="00AE3236">
      <w:r>
        <w:t>This set up executed 500 times, and the results are as follows:</w:t>
      </w:r>
    </w:p>
    <w:p w14:paraId="095ED1A0" w14:textId="77777777" w:rsidR="00AE3236" w:rsidRDefault="00AE3236" w:rsidP="00AE3236"/>
    <w:p w14:paraId="159CA924" w14:textId="09E3A599" w:rsidR="00AE3236" w:rsidRDefault="00AE3236" w:rsidP="00AE3236">
      <w:pPr>
        <w:rPr>
          <w:rStyle w:val="ContentChar"/>
        </w:rPr>
      </w:pPr>
      <w:r>
        <w:t>The best chromosome</w:t>
      </w:r>
      <w:proofErr w:type="gramStart"/>
      <w:r>
        <w:t xml:space="preserve">: </w:t>
      </w:r>
      <w:r w:rsidRPr="00C17727">
        <w:rPr>
          <w:rStyle w:val="ContentChar"/>
        </w:rPr>
        <w:t xml:space="preserve"> </w:t>
      </w:r>
      <w:r w:rsidR="00C17727" w:rsidRPr="00C17727">
        <w:rPr>
          <w:rStyle w:val="ContentChar"/>
        </w:rPr>
        <w:t>[</w:t>
      </w:r>
      <w:proofErr w:type="gramEnd"/>
      <w:r w:rsidR="00C17727" w:rsidRPr="00C17727">
        <w:rPr>
          <w:rStyle w:val="ContentChar"/>
        </w:rPr>
        <w:t>[0, 6, 11], [2, 20, 9],[3, 19, 6],[3, 25, 2],[3, 12, 17],[0, 12, 22], [1, 22, 24], [1, 10, 10], 545]</w:t>
      </w:r>
    </w:p>
    <w:p w14:paraId="2D8313BC" w14:textId="2CE0FA22" w:rsidR="00C17727" w:rsidRDefault="00AE3236" w:rsidP="00C17727">
      <w:pPr>
        <w:rPr>
          <w:rStyle w:val="ContentChar"/>
        </w:rPr>
      </w:pPr>
      <w:r>
        <w:rPr>
          <w:rStyle w:val="ContentChar"/>
        </w:rPr>
        <w:t xml:space="preserve">The best fitness: </w:t>
      </w:r>
      <w:r w:rsidR="00C17727">
        <w:rPr>
          <w:rStyle w:val="ContentChar"/>
        </w:rPr>
        <w:t>545</w:t>
      </w:r>
    </w:p>
    <w:p w14:paraId="582FE093" w14:textId="473DEB92" w:rsidR="00AE3236" w:rsidRDefault="00AE3236" w:rsidP="00C17727">
      <w:r>
        <w:t xml:space="preserve">The answers </w:t>
      </w:r>
      <w:proofErr w:type="gramStart"/>
      <w:r>
        <w:t>plot :</w:t>
      </w:r>
      <w:proofErr w:type="gramEnd"/>
    </w:p>
    <w:p w14:paraId="3FC757F2" w14:textId="21A4E16E" w:rsidR="00AE3236" w:rsidRDefault="00C17727" w:rsidP="00AE3236">
      <w:pPr>
        <w:jc w:val="center"/>
      </w:pPr>
      <w:r>
        <w:rPr>
          <w:noProof/>
        </w:rPr>
        <w:drawing>
          <wp:inline distT="0" distB="0" distL="0" distR="0" wp14:anchorId="4D6904DD" wp14:editId="18FFB92C">
            <wp:extent cx="4826000" cy="4521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78D2" w14:textId="77777777" w:rsidR="00C17727" w:rsidRDefault="00C17727" w:rsidP="00AE3236"/>
    <w:p w14:paraId="164A3D0F" w14:textId="77777777" w:rsidR="00C17727" w:rsidRDefault="00C17727" w:rsidP="00AE3236"/>
    <w:p w14:paraId="78B51216" w14:textId="77777777" w:rsidR="00C17727" w:rsidRDefault="00C17727" w:rsidP="00AE3236"/>
    <w:p w14:paraId="7F87582E" w14:textId="77777777" w:rsidR="006C773C" w:rsidRDefault="006C773C" w:rsidP="00C17727"/>
    <w:p w14:paraId="40F0A86E" w14:textId="0DB8A464" w:rsidR="00C17727" w:rsidRDefault="00AE3236" w:rsidP="00C17727">
      <w:pPr>
        <w:rPr>
          <w:noProof/>
        </w:rPr>
      </w:pPr>
      <w:r>
        <w:lastRenderedPageBreak/>
        <w:t xml:space="preserve">The answers fitness </w:t>
      </w:r>
      <w:proofErr w:type="gramStart"/>
      <w:r>
        <w:t>function :</w:t>
      </w:r>
      <w:proofErr w:type="gramEnd"/>
      <w:r w:rsidRPr="005C242C">
        <w:rPr>
          <w:noProof/>
        </w:rPr>
        <w:t xml:space="preserve"> </w:t>
      </w:r>
    </w:p>
    <w:p w14:paraId="6D0AE16C" w14:textId="77777777" w:rsidR="00AE3236" w:rsidRDefault="00AE3236" w:rsidP="00AE3236">
      <w:pPr>
        <w:rPr>
          <w:noProof/>
        </w:rPr>
      </w:pPr>
    </w:p>
    <w:p w14:paraId="5576DF40" w14:textId="3A3B8EEC" w:rsidR="00AE3236" w:rsidRDefault="00C17727" w:rsidP="00AE3236">
      <w:pPr>
        <w:jc w:val="center"/>
      </w:pPr>
      <w:r>
        <w:rPr>
          <w:noProof/>
        </w:rPr>
        <w:drawing>
          <wp:inline distT="0" distB="0" distL="0" distR="0" wp14:anchorId="19E6C3D6" wp14:editId="51BCB681">
            <wp:extent cx="4978400" cy="3162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6D32" w14:textId="77777777" w:rsidR="00AE3236" w:rsidRDefault="00AE3236" w:rsidP="00AE3236">
      <w:pPr>
        <w:jc w:val="center"/>
      </w:pPr>
    </w:p>
    <w:p w14:paraId="03ECF3EE" w14:textId="05C72C7D" w:rsidR="00AE3236" w:rsidRDefault="00AE3236" w:rsidP="00AE3236">
      <w:pPr>
        <w:jc w:val="center"/>
      </w:pPr>
    </w:p>
    <w:p w14:paraId="45025C80" w14:textId="06A370F9" w:rsidR="00AC7F0F" w:rsidRDefault="00AC7F0F" w:rsidP="00AE3236">
      <w:pPr>
        <w:jc w:val="center"/>
      </w:pPr>
    </w:p>
    <w:p w14:paraId="2A0EA600" w14:textId="0F0308D2" w:rsidR="00AC7F0F" w:rsidRDefault="00AC7F0F" w:rsidP="00AE3236">
      <w:pPr>
        <w:jc w:val="center"/>
      </w:pPr>
    </w:p>
    <w:p w14:paraId="02762A53" w14:textId="064EE456" w:rsidR="00AC7F0F" w:rsidRDefault="00AC7F0F" w:rsidP="00AE3236">
      <w:pPr>
        <w:jc w:val="center"/>
      </w:pPr>
    </w:p>
    <w:p w14:paraId="1B9A6207" w14:textId="0CAF7585" w:rsidR="006C773C" w:rsidRDefault="006C773C" w:rsidP="00AE3236">
      <w:pPr>
        <w:jc w:val="center"/>
      </w:pPr>
    </w:p>
    <w:p w14:paraId="423C3407" w14:textId="44699034" w:rsidR="006C773C" w:rsidRDefault="006C773C" w:rsidP="00AE3236">
      <w:pPr>
        <w:jc w:val="center"/>
      </w:pPr>
    </w:p>
    <w:p w14:paraId="20CDE24D" w14:textId="30310960" w:rsidR="006C773C" w:rsidRDefault="006C773C" w:rsidP="00AE3236">
      <w:pPr>
        <w:jc w:val="center"/>
      </w:pPr>
    </w:p>
    <w:p w14:paraId="644163BE" w14:textId="4F636B11" w:rsidR="006C773C" w:rsidRDefault="006C773C" w:rsidP="00AE3236">
      <w:pPr>
        <w:jc w:val="center"/>
      </w:pPr>
    </w:p>
    <w:p w14:paraId="340F5281" w14:textId="2C59192E" w:rsidR="006C773C" w:rsidRDefault="006C773C" w:rsidP="00AE3236">
      <w:pPr>
        <w:jc w:val="center"/>
      </w:pPr>
    </w:p>
    <w:p w14:paraId="7127B161" w14:textId="428868A2" w:rsidR="006C773C" w:rsidRDefault="006C773C" w:rsidP="00AE3236">
      <w:pPr>
        <w:jc w:val="center"/>
      </w:pPr>
    </w:p>
    <w:p w14:paraId="0622F356" w14:textId="24DD8BDA" w:rsidR="006C773C" w:rsidRDefault="006C773C" w:rsidP="00AE3236">
      <w:pPr>
        <w:jc w:val="center"/>
      </w:pPr>
    </w:p>
    <w:p w14:paraId="624AF499" w14:textId="74CDCE14" w:rsidR="006C773C" w:rsidRDefault="006C773C" w:rsidP="00AE3236">
      <w:pPr>
        <w:jc w:val="center"/>
      </w:pPr>
    </w:p>
    <w:p w14:paraId="1667CAE8" w14:textId="0266CE24" w:rsidR="006C773C" w:rsidRDefault="006C773C" w:rsidP="00AE3236">
      <w:pPr>
        <w:jc w:val="center"/>
      </w:pPr>
    </w:p>
    <w:p w14:paraId="3CFEDF1F" w14:textId="549AC2E6" w:rsidR="006C773C" w:rsidRDefault="006C773C" w:rsidP="00AE3236">
      <w:pPr>
        <w:jc w:val="center"/>
      </w:pPr>
    </w:p>
    <w:p w14:paraId="5033E11F" w14:textId="7AC8F772" w:rsidR="006C773C" w:rsidRDefault="006C773C" w:rsidP="00AE3236">
      <w:pPr>
        <w:jc w:val="center"/>
      </w:pPr>
    </w:p>
    <w:p w14:paraId="0AC9D80A" w14:textId="346396B1" w:rsidR="006C773C" w:rsidRDefault="006C773C" w:rsidP="00AE3236">
      <w:pPr>
        <w:jc w:val="center"/>
      </w:pPr>
    </w:p>
    <w:p w14:paraId="6B98DB5D" w14:textId="77777777" w:rsidR="006C773C" w:rsidRDefault="006C773C" w:rsidP="00AE3236">
      <w:pPr>
        <w:jc w:val="center"/>
      </w:pPr>
    </w:p>
    <w:p w14:paraId="34569FFE" w14:textId="39156B6E" w:rsidR="00AE3236" w:rsidRPr="00AC7F0F" w:rsidRDefault="00AE3236" w:rsidP="00AC7F0F">
      <w:pPr>
        <w:pStyle w:val="Heading3"/>
      </w:pPr>
      <w:bookmarkStart w:id="19" w:name="_Toc122178426"/>
      <w:r w:rsidRPr="00AC7F0F">
        <w:lastRenderedPageBreak/>
        <w:t xml:space="preserve">Run setup </w:t>
      </w:r>
      <w:r w:rsidR="00AC7F0F">
        <w:t>two</w:t>
      </w:r>
      <w:r w:rsidRPr="00AC7F0F">
        <w:t xml:space="preserve"> for ten times individually:</w:t>
      </w:r>
      <w:bookmarkEnd w:id="19"/>
    </w:p>
    <w:p w14:paraId="7A44A564" w14:textId="77777777" w:rsidR="00AE3236" w:rsidRDefault="00AE3236" w:rsidP="00AE3236">
      <w:r>
        <w:t>After running the setup ten times, the results are as follows:</w:t>
      </w:r>
    </w:p>
    <w:p w14:paraId="3689F087" w14:textId="77777777" w:rsidR="00AE3236" w:rsidRDefault="00AE3236" w:rsidP="00AE3236">
      <w:pPr>
        <w:pStyle w:val="Content"/>
      </w:pPr>
      <w:r>
        <w:t>The average fitness function for each generation in times run:</w:t>
      </w:r>
    </w:p>
    <w:p w14:paraId="64DD46FA" w14:textId="77777777" w:rsidR="00AE3236" w:rsidRDefault="00AE3236" w:rsidP="00AE3236">
      <w:pPr>
        <w:pStyle w:val="Content"/>
      </w:pPr>
    </w:p>
    <w:p w14:paraId="17F8E028" w14:textId="7D332273" w:rsidR="00AE3236" w:rsidRPr="005C242C" w:rsidRDefault="00AC7F0F" w:rsidP="00AE3236">
      <w:pPr>
        <w:pStyle w:val="Content"/>
        <w:jc w:val="center"/>
      </w:pPr>
      <w:r>
        <w:rPr>
          <w:noProof/>
        </w:rPr>
        <w:drawing>
          <wp:inline distT="0" distB="0" distL="0" distR="0" wp14:anchorId="2DBDA41B" wp14:editId="37890646">
            <wp:extent cx="4991100" cy="3352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1142" w14:textId="77777777" w:rsidR="00AE3236" w:rsidRDefault="00AE3236" w:rsidP="00AE3236">
      <w:pPr>
        <w:pStyle w:val="Content"/>
      </w:pPr>
      <w:r>
        <w:t>The average best fitness of each generation after ten times runs:</w:t>
      </w:r>
    </w:p>
    <w:p w14:paraId="66EEE9B1" w14:textId="77777777" w:rsidR="00AE3236" w:rsidRDefault="00AE3236" w:rsidP="00AE3236">
      <w:pPr>
        <w:pStyle w:val="Content"/>
      </w:pPr>
    </w:p>
    <w:p w14:paraId="76880789" w14:textId="194D1AC0" w:rsidR="00AE3236" w:rsidRDefault="00AC7F0F" w:rsidP="00AE3236">
      <w:pPr>
        <w:pStyle w:val="Content"/>
        <w:jc w:val="center"/>
      </w:pPr>
      <w:r>
        <w:rPr>
          <w:noProof/>
        </w:rPr>
        <w:drawing>
          <wp:inline distT="0" distB="0" distL="0" distR="0" wp14:anchorId="61943C53" wp14:editId="0803EAA3">
            <wp:extent cx="5245100" cy="3276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039C" w14:textId="77777777" w:rsidR="00AE3236" w:rsidRPr="00DB2819" w:rsidRDefault="00AE3236" w:rsidP="00AE3236">
      <w:pPr>
        <w:pStyle w:val="Content"/>
        <w:jc w:val="center"/>
      </w:pPr>
    </w:p>
    <w:p w14:paraId="51C77490" w14:textId="01765EDD" w:rsidR="00CF5902" w:rsidRDefault="00CF5902" w:rsidP="0035197B">
      <w:pPr>
        <w:pStyle w:val="Heading2"/>
      </w:pPr>
      <w:bookmarkStart w:id="20" w:name="_Toc122178427"/>
      <w:r>
        <w:lastRenderedPageBreak/>
        <w:t xml:space="preserve">Setup </w:t>
      </w:r>
      <w:r>
        <w:t>three</w:t>
      </w:r>
      <w:r>
        <w:t xml:space="preserve">, with different </w:t>
      </w:r>
      <w:r>
        <w:t>survival selections</w:t>
      </w:r>
      <w:r>
        <w:t>.</w:t>
      </w:r>
      <w:bookmarkEnd w:id="20"/>
      <w:r>
        <w:t xml:space="preserve"> </w:t>
      </w:r>
    </w:p>
    <w:p w14:paraId="6BCF8722" w14:textId="37C753AA" w:rsidR="00CF5902" w:rsidRDefault="00CF5902" w:rsidP="00CF5902">
      <w:r w:rsidRPr="00CF5902">
        <w:t xml:space="preserve">This setup works with the </w:t>
      </w:r>
      <w:proofErr w:type="spellStart"/>
      <w:r w:rsidRPr="00CF5902">
        <w:rPr>
          <w:i/>
          <w:iCs/>
        </w:rPr>
        <w:t>ParentSelection</w:t>
      </w:r>
      <w:proofErr w:type="spellEnd"/>
      <w:r w:rsidRPr="00CF5902">
        <w:rPr>
          <w:i/>
          <w:iCs/>
        </w:rPr>
        <w:t xml:space="preserve"> </w:t>
      </w:r>
      <w:r w:rsidRPr="00CF5902">
        <w:t>(tournament).</w:t>
      </w:r>
    </w:p>
    <w:p w14:paraId="138026DB" w14:textId="77777777" w:rsidR="00CF5902" w:rsidRDefault="00CF5902" w:rsidP="00CF5902">
      <w:r>
        <w:t xml:space="preserve">It uses the </w:t>
      </w:r>
      <w:proofErr w:type="spellStart"/>
      <w:r w:rsidRPr="00DB2819">
        <w:rPr>
          <w:i/>
          <w:iCs/>
        </w:rPr>
        <w:t>XoverBox</w:t>
      </w:r>
      <w:proofErr w:type="spellEnd"/>
      <w:r>
        <w:rPr>
          <w:i/>
          <w:iCs/>
        </w:rPr>
        <w:t xml:space="preserve"> function </w:t>
      </w:r>
      <w:r>
        <w:t>for one-point cross-over.</w:t>
      </w:r>
    </w:p>
    <w:p w14:paraId="365F4AA5" w14:textId="77777777" w:rsidR="00CF5902" w:rsidRDefault="00CF5902" w:rsidP="00CF5902">
      <w:r>
        <w:t xml:space="preserve">It uses the </w:t>
      </w:r>
      <w:proofErr w:type="spellStart"/>
      <w:r w:rsidRPr="0093244E">
        <w:rPr>
          <w:i/>
          <w:iCs/>
        </w:rPr>
        <w:t>MutationBox</w:t>
      </w:r>
      <w:proofErr w:type="spellEnd"/>
      <w:r>
        <w:t xml:space="preserve"> function to mutate at a rate of 5%.</w:t>
      </w:r>
    </w:p>
    <w:p w14:paraId="00BF606E" w14:textId="410C5451" w:rsidR="00CF5902" w:rsidRDefault="00CF5902" w:rsidP="00CF5902">
      <w:r w:rsidRPr="00CF5902">
        <w:rPr>
          <w:highlight w:val="green"/>
        </w:rPr>
        <w:t xml:space="preserve">It uses the </w:t>
      </w:r>
      <w:proofErr w:type="spellStart"/>
      <w:r w:rsidRPr="00CF5902">
        <w:rPr>
          <w:i/>
          <w:iCs/>
          <w:highlight w:val="green"/>
        </w:rPr>
        <w:t>SurvivalSelection</w:t>
      </w:r>
      <w:proofErr w:type="spellEnd"/>
      <w:r w:rsidRPr="00CF5902">
        <w:rPr>
          <w:i/>
          <w:iCs/>
          <w:highlight w:val="green"/>
        </w:rPr>
        <w:t xml:space="preserve"> </w:t>
      </w:r>
      <w:r w:rsidRPr="00CF5902">
        <w:rPr>
          <w:highlight w:val="green"/>
        </w:rPr>
        <w:t>function for survival selection. (</w:t>
      </w:r>
      <w:proofErr w:type="gramStart"/>
      <w:r w:rsidRPr="00CF5902">
        <w:rPr>
          <w:highlight w:val="green"/>
        </w:rPr>
        <w:t>remove</w:t>
      </w:r>
      <w:proofErr w:type="gramEnd"/>
      <w:r w:rsidRPr="00CF5902">
        <w:rPr>
          <w:highlight w:val="green"/>
        </w:rPr>
        <w:t xml:space="preserve"> half of the population</w:t>
      </w:r>
      <w:r w:rsidRPr="00CF5902">
        <w:rPr>
          <w:highlight w:val="green"/>
        </w:rPr>
        <w:t>)</w:t>
      </w:r>
    </w:p>
    <w:p w14:paraId="48E31030" w14:textId="77777777" w:rsidR="00CF5902" w:rsidRDefault="00CF5902" w:rsidP="00CF5902">
      <w:r>
        <w:t>This set up executed 500 times, and the results are as follows:</w:t>
      </w:r>
    </w:p>
    <w:p w14:paraId="49F0CC11" w14:textId="77777777" w:rsidR="00CF5902" w:rsidRDefault="00CF5902" w:rsidP="00CF5902"/>
    <w:p w14:paraId="35D18A2F" w14:textId="70BE9C30" w:rsidR="00CF5902" w:rsidRDefault="00CF5902" w:rsidP="00CF5902">
      <w:pPr>
        <w:rPr>
          <w:rStyle w:val="ContentChar"/>
        </w:rPr>
      </w:pPr>
      <w:r>
        <w:t xml:space="preserve">The best chromosome: </w:t>
      </w:r>
      <w:r w:rsidRPr="00CF5902">
        <w:rPr>
          <w:rStyle w:val="ContentChar"/>
        </w:rPr>
        <w:t>[[3, 1, 12], [0, 21, 1], [2, 10, 8], [4, 20, 22], [0, 18, 19], [1, 8, 15], [4, 9, 3], [1, 15, 22],588]</w:t>
      </w:r>
    </w:p>
    <w:p w14:paraId="42AEF707" w14:textId="7F67B330" w:rsidR="00CF5902" w:rsidRDefault="00CF5902" w:rsidP="00CF5902">
      <w:pPr>
        <w:rPr>
          <w:rStyle w:val="ContentChar"/>
        </w:rPr>
      </w:pPr>
      <w:r>
        <w:rPr>
          <w:rStyle w:val="ContentChar"/>
        </w:rPr>
        <w:t xml:space="preserve">The best fitness: </w:t>
      </w:r>
      <w:r>
        <w:rPr>
          <w:rStyle w:val="ContentChar"/>
        </w:rPr>
        <w:t>588</w:t>
      </w:r>
    </w:p>
    <w:p w14:paraId="4D47AC19" w14:textId="77777777" w:rsidR="00CF5902" w:rsidRDefault="00CF5902" w:rsidP="00CF5902">
      <w:r>
        <w:t xml:space="preserve">The answers </w:t>
      </w:r>
      <w:proofErr w:type="gramStart"/>
      <w:r>
        <w:t>plot :</w:t>
      </w:r>
      <w:proofErr w:type="gramEnd"/>
    </w:p>
    <w:p w14:paraId="51A20BC7" w14:textId="67FB2021" w:rsidR="00CF5902" w:rsidRDefault="00CF5902" w:rsidP="00CF5902">
      <w:pPr>
        <w:jc w:val="center"/>
      </w:pPr>
      <w:r>
        <w:rPr>
          <w:noProof/>
        </w:rPr>
        <w:drawing>
          <wp:inline distT="0" distB="0" distL="0" distR="0" wp14:anchorId="280C921E" wp14:editId="28EA1875">
            <wp:extent cx="5029200" cy="450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C32F" w14:textId="77777777" w:rsidR="00CF5902" w:rsidRDefault="00CF5902" w:rsidP="00CF5902"/>
    <w:p w14:paraId="420EBF83" w14:textId="77777777" w:rsidR="00CF5902" w:rsidRDefault="00CF5902" w:rsidP="00CF5902"/>
    <w:p w14:paraId="4AD5CB79" w14:textId="77777777" w:rsidR="00CF5902" w:rsidRDefault="00CF5902" w:rsidP="00CF5902"/>
    <w:p w14:paraId="06EBB45B" w14:textId="77777777" w:rsidR="00CF5902" w:rsidRDefault="00CF5902" w:rsidP="00CF5902">
      <w:pPr>
        <w:rPr>
          <w:noProof/>
        </w:rPr>
      </w:pPr>
      <w:r>
        <w:lastRenderedPageBreak/>
        <w:t xml:space="preserve">The answers fitness </w:t>
      </w:r>
      <w:proofErr w:type="gramStart"/>
      <w:r>
        <w:t>function :</w:t>
      </w:r>
      <w:proofErr w:type="gramEnd"/>
      <w:r w:rsidRPr="005C242C">
        <w:rPr>
          <w:noProof/>
        </w:rPr>
        <w:t xml:space="preserve"> </w:t>
      </w:r>
    </w:p>
    <w:p w14:paraId="1B72C0E8" w14:textId="77777777" w:rsidR="00CF5902" w:rsidRDefault="00CF5902" w:rsidP="00CF5902">
      <w:pPr>
        <w:rPr>
          <w:noProof/>
        </w:rPr>
      </w:pPr>
    </w:p>
    <w:p w14:paraId="1C5F4074" w14:textId="5194DE3E" w:rsidR="00CF5902" w:rsidRDefault="00CF5902" w:rsidP="00CF5902">
      <w:pPr>
        <w:jc w:val="center"/>
      </w:pPr>
      <w:r>
        <w:rPr>
          <w:noProof/>
        </w:rPr>
        <w:drawing>
          <wp:inline distT="0" distB="0" distL="0" distR="0" wp14:anchorId="571EC6B1" wp14:editId="2950D441">
            <wp:extent cx="4991100" cy="3200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5026" w14:textId="77777777" w:rsidR="00CF5902" w:rsidRDefault="00CF5902" w:rsidP="00CF5902">
      <w:pPr>
        <w:jc w:val="center"/>
      </w:pPr>
    </w:p>
    <w:p w14:paraId="44678983" w14:textId="77777777" w:rsidR="00CF5902" w:rsidRDefault="00CF5902" w:rsidP="00CF5902">
      <w:pPr>
        <w:jc w:val="center"/>
      </w:pPr>
    </w:p>
    <w:p w14:paraId="531339E9" w14:textId="77777777" w:rsidR="00CF5902" w:rsidRDefault="00CF5902" w:rsidP="00CF5902">
      <w:pPr>
        <w:jc w:val="center"/>
      </w:pPr>
    </w:p>
    <w:p w14:paraId="23A178E3" w14:textId="77777777" w:rsidR="00CF5902" w:rsidRDefault="00CF5902" w:rsidP="00CF5902">
      <w:pPr>
        <w:jc w:val="center"/>
      </w:pPr>
    </w:p>
    <w:p w14:paraId="04A75CC2" w14:textId="77777777" w:rsidR="00CF5902" w:rsidRDefault="00CF5902" w:rsidP="00CF5902">
      <w:pPr>
        <w:jc w:val="center"/>
      </w:pPr>
    </w:p>
    <w:p w14:paraId="239E2C1C" w14:textId="77777777" w:rsidR="00CF5902" w:rsidRDefault="00CF5902" w:rsidP="00CF5902">
      <w:pPr>
        <w:jc w:val="center"/>
      </w:pPr>
    </w:p>
    <w:p w14:paraId="060EF967" w14:textId="77777777" w:rsidR="00CF5902" w:rsidRDefault="00CF5902" w:rsidP="00CF5902">
      <w:pPr>
        <w:jc w:val="center"/>
      </w:pPr>
    </w:p>
    <w:p w14:paraId="0782A5FC" w14:textId="77777777" w:rsidR="00CF5902" w:rsidRDefault="00CF5902" w:rsidP="00CF5902">
      <w:pPr>
        <w:jc w:val="center"/>
      </w:pPr>
    </w:p>
    <w:p w14:paraId="3A26658D" w14:textId="77777777" w:rsidR="00CF5902" w:rsidRDefault="00CF5902" w:rsidP="00CF5902">
      <w:pPr>
        <w:jc w:val="center"/>
      </w:pPr>
    </w:p>
    <w:p w14:paraId="6E12A41E" w14:textId="77777777" w:rsidR="00CF5902" w:rsidRDefault="00CF5902" w:rsidP="00CF5902">
      <w:pPr>
        <w:jc w:val="center"/>
      </w:pPr>
    </w:p>
    <w:p w14:paraId="5C2F0131" w14:textId="77777777" w:rsidR="00CF5902" w:rsidRDefault="00CF5902" w:rsidP="00CF5902">
      <w:pPr>
        <w:jc w:val="center"/>
      </w:pPr>
    </w:p>
    <w:p w14:paraId="124D9D07" w14:textId="77777777" w:rsidR="00CF5902" w:rsidRDefault="00CF5902" w:rsidP="00CF5902">
      <w:pPr>
        <w:jc w:val="center"/>
      </w:pPr>
    </w:p>
    <w:p w14:paraId="468DE26B" w14:textId="77777777" w:rsidR="00CF5902" w:rsidRDefault="00CF5902" w:rsidP="00CF5902">
      <w:pPr>
        <w:jc w:val="center"/>
      </w:pPr>
    </w:p>
    <w:p w14:paraId="4C340AA5" w14:textId="77777777" w:rsidR="00CF5902" w:rsidRDefault="00CF5902" w:rsidP="00CF5902">
      <w:pPr>
        <w:jc w:val="center"/>
      </w:pPr>
    </w:p>
    <w:p w14:paraId="03894BBD" w14:textId="77777777" w:rsidR="00CF5902" w:rsidRDefault="00CF5902" w:rsidP="00CF5902">
      <w:pPr>
        <w:jc w:val="center"/>
      </w:pPr>
    </w:p>
    <w:p w14:paraId="452B4570" w14:textId="77777777" w:rsidR="00CF5902" w:rsidRDefault="00CF5902" w:rsidP="00CF5902">
      <w:pPr>
        <w:jc w:val="center"/>
      </w:pPr>
    </w:p>
    <w:p w14:paraId="2813A0DF" w14:textId="77777777" w:rsidR="00CF5902" w:rsidRDefault="00CF5902" w:rsidP="00CF5902">
      <w:pPr>
        <w:jc w:val="center"/>
      </w:pPr>
    </w:p>
    <w:p w14:paraId="140F53EC" w14:textId="77777777" w:rsidR="00CF5902" w:rsidRDefault="00CF5902" w:rsidP="00CF5902">
      <w:pPr>
        <w:jc w:val="center"/>
      </w:pPr>
    </w:p>
    <w:p w14:paraId="2B132E19" w14:textId="696FBE7B" w:rsidR="00CF5902" w:rsidRPr="00AC7F0F" w:rsidRDefault="00CF5902" w:rsidP="00CF5902">
      <w:pPr>
        <w:pStyle w:val="Heading3"/>
      </w:pPr>
      <w:bookmarkStart w:id="21" w:name="_Toc122178428"/>
      <w:r w:rsidRPr="00AC7F0F">
        <w:lastRenderedPageBreak/>
        <w:t xml:space="preserve">Run setup </w:t>
      </w:r>
      <w:r w:rsidR="00A00179">
        <w:t>three</w:t>
      </w:r>
      <w:r w:rsidR="00C200D0">
        <w:t xml:space="preserve"> or</w:t>
      </w:r>
      <w:r w:rsidRPr="00AC7F0F">
        <w:t xml:space="preserve"> ten times individually:</w:t>
      </w:r>
      <w:bookmarkEnd w:id="21"/>
    </w:p>
    <w:p w14:paraId="19DC32C0" w14:textId="77777777" w:rsidR="00CF5902" w:rsidRDefault="00CF5902" w:rsidP="00CF5902">
      <w:r>
        <w:t>After running the setup ten times, the results are as follows:</w:t>
      </w:r>
    </w:p>
    <w:p w14:paraId="2F93B609" w14:textId="77777777" w:rsidR="00CF5902" w:rsidRDefault="00CF5902" w:rsidP="00CF5902">
      <w:pPr>
        <w:pStyle w:val="Content"/>
      </w:pPr>
      <w:r>
        <w:t>The average fitness function for each generation in times run:</w:t>
      </w:r>
    </w:p>
    <w:p w14:paraId="50BB3948" w14:textId="77777777" w:rsidR="00CF5902" w:rsidRDefault="00CF5902" w:rsidP="00CF5902">
      <w:pPr>
        <w:pStyle w:val="Content"/>
      </w:pPr>
    </w:p>
    <w:p w14:paraId="399159F8" w14:textId="6E1CCAAF" w:rsidR="00CF5902" w:rsidRPr="005C242C" w:rsidRDefault="00CF5902" w:rsidP="00CF5902">
      <w:pPr>
        <w:pStyle w:val="Content"/>
        <w:jc w:val="center"/>
      </w:pPr>
      <w:r>
        <w:rPr>
          <w:noProof/>
        </w:rPr>
        <w:drawing>
          <wp:inline distT="0" distB="0" distL="0" distR="0" wp14:anchorId="619893C2" wp14:editId="26B384D2">
            <wp:extent cx="5181600" cy="3327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5EA1" w14:textId="77777777" w:rsidR="00CF5902" w:rsidRDefault="00CF5902" w:rsidP="00CF5902">
      <w:pPr>
        <w:pStyle w:val="Content"/>
      </w:pPr>
      <w:r>
        <w:t>The average best fitness of each generation after ten times runs:</w:t>
      </w:r>
    </w:p>
    <w:p w14:paraId="527C10AB" w14:textId="77777777" w:rsidR="00CF5902" w:rsidRDefault="00CF5902" w:rsidP="00CF5902">
      <w:pPr>
        <w:pStyle w:val="Content"/>
      </w:pPr>
    </w:p>
    <w:p w14:paraId="7C984337" w14:textId="6F8E593E" w:rsidR="00CF5902" w:rsidRDefault="00CF5902" w:rsidP="00CF5902">
      <w:pPr>
        <w:pStyle w:val="Content"/>
        <w:jc w:val="center"/>
      </w:pPr>
      <w:r>
        <w:rPr>
          <w:noProof/>
        </w:rPr>
        <w:drawing>
          <wp:inline distT="0" distB="0" distL="0" distR="0" wp14:anchorId="43029E3A" wp14:editId="1318E1F9">
            <wp:extent cx="4889500" cy="3390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60A9" w14:textId="3F74F98D" w:rsidR="00C200D0" w:rsidRDefault="00C200D0" w:rsidP="0035197B">
      <w:pPr>
        <w:pStyle w:val="Heading2"/>
      </w:pPr>
      <w:bookmarkStart w:id="22" w:name="_Toc122178429"/>
      <w:r>
        <w:lastRenderedPageBreak/>
        <w:t xml:space="preserve">Setup </w:t>
      </w:r>
      <w:r>
        <w:t>four</w:t>
      </w:r>
      <w:r>
        <w:t>, with different survival selections</w:t>
      </w:r>
      <w:r>
        <w:t xml:space="preserve"> and </w:t>
      </w:r>
      <w:r>
        <w:t>parent selections.</w:t>
      </w:r>
      <w:bookmarkEnd w:id="22"/>
      <w:r>
        <w:t xml:space="preserve"> </w:t>
      </w:r>
    </w:p>
    <w:p w14:paraId="4FAE2E71" w14:textId="77777777" w:rsidR="00C200D0" w:rsidRDefault="00C200D0" w:rsidP="00C200D0">
      <w:r w:rsidRPr="00AE3236">
        <w:rPr>
          <w:highlight w:val="green"/>
        </w:rPr>
        <w:t xml:space="preserve">This setup works with the </w:t>
      </w:r>
      <w:r w:rsidRPr="00AE3236">
        <w:rPr>
          <w:i/>
          <w:iCs/>
          <w:highlight w:val="green"/>
        </w:rPr>
        <w:t>ParentSelection2</w:t>
      </w:r>
      <w:proofErr w:type="gramStart"/>
      <w:r w:rsidRPr="00AE3236">
        <w:rPr>
          <w:i/>
          <w:iCs/>
          <w:highlight w:val="green"/>
        </w:rPr>
        <w:t xml:space="preserve">function </w:t>
      </w:r>
      <w:r w:rsidRPr="00AE3236">
        <w:rPr>
          <w:highlight w:val="green"/>
        </w:rPr>
        <w:t xml:space="preserve"> (</w:t>
      </w:r>
      <w:proofErr w:type="gramEnd"/>
      <w:r w:rsidRPr="00AE3236">
        <w:rPr>
          <w:highlight w:val="green"/>
        </w:rPr>
        <w:t>tournament based on grids).</w:t>
      </w:r>
    </w:p>
    <w:p w14:paraId="2803811D" w14:textId="77777777" w:rsidR="00C200D0" w:rsidRDefault="00C200D0" w:rsidP="00C200D0">
      <w:r>
        <w:t xml:space="preserve">It uses the </w:t>
      </w:r>
      <w:proofErr w:type="spellStart"/>
      <w:r w:rsidRPr="00DB2819">
        <w:rPr>
          <w:i/>
          <w:iCs/>
        </w:rPr>
        <w:t>XoverBox</w:t>
      </w:r>
      <w:proofErr w:type="spellEnd"/>
      <w:r>
        <w:rPr>
          <w:i/>
          <w:iCs/>
        </w:rPr>
        <w:t xml:space="preserve"> function </w:t>
      </w:r>
      <w:r>
        <w:t>for one-point cross-over.</w:t>
      </w:r>
    </w:p>
    <w:p w14:paraId="297D10E0" w14:textId="77777777" w:rsidR="00C200D0" w:rsidRDefault="00C200D0" w:rsidP="00C200D0">
      <w:r>
        <w:t xml:space="preserve">It uses the </w:t>
      </w:r>
      <w:proofErr w:type="spellStart"/>
      <w:r w:rsidRPr="0093244E">
        <w:rPr>
          <w:i/>
          <w:iCs/>
        </w:rPr>
        <w:t>MutationBox</w:t>
      </w:r>
      <w:proofErr w:type="spellEnd"/>
      <w:r>
        <w:t xml:space="preserve"> function to mutate at a rate of 5%.</w:t>
      </w:r>
    </w:p>
    <w:p w14:paraId="3DFD24F6" w14:textId="77777777" w:rsidR="00C200D0" w:rsidRDefault="00C200D0" w:rsidP="00C200D0">
      <w:r w:rsidRPr="00CF5902">
        <w:rPr>
          <w:highlight w:val="green"/>
        </w:rPr>
        <w:t xml:space="preserve">It uses the </w:t>
      </w:r>
      <w:proofErr w:type="spellStart"/>
      <w:r w:rsidRPr="00CF5902">
        <w:rPr>
          <w:i/>
          <w:iCs/>
          <w:highlight w:val="green"/>
        </w:rPr>
        <w:t>SurvivalSelection</w:t>
      </w:r>
      <w:proofErr w:type="spellEnd"/>
      <w:r w:rsidRPr="00CF5902">
        <w:rPr>
          <w:i/>
          <w:iCs/>
          <w:highlight w:val="green"/>
        </w:rPr>
        <w:t xml:space="preserve"> </w:t>
      </w:r>
      <w:r w:rsidRPr="00CF5902">
        <w:rPr>
          <w:highlight w:val="green"/>
        </w:rPr>
        <w:t>function for survival selection. (</w:t>
      </w:r>
      <w:proofErr w:type="gramStart"/>
      <w:r w:rsidRPr="00CF5902">
        <w:rPr>
          <w:highlight w:val="green"/>
        </w:rPr>
        <w:t>remove</w:t>
      </w:r>
      <w:proofErr w:type="gramEnd"/>
      <w:r w:rsidRPr="00CF5902">
        <w:rPr>
          <w:highlight w:val="green"/>
        </w:rPr>
        <w:t xml:space="preserve"> half of the population)</w:t>
      </w:r>
    </w:p>
    <w:p w14:paraId="337FC510" w14:textId="77777777" w:rsidR="00C200D0" w:rsidRDefault="00C200D0" w:rsidP="00C200D0">
      <w:r>
        <w:t>This set up executed 500 times, and the results are as follows:</w:t>
      </w:r>
    </w:p>
    <w:p w14:paraId="47B7CC88" w14:textId="77777777" w:rsidR="00C200D0" w:rsidRDefault="00C200D0" w:rsidP="00C200D0"/>
    <w:p w14:paraId="712E4F73" w14:textId="40AFB9B5" w:rsidR="00C200D0" w:rsidRDefault="00C200D0" w:rsidP="00C200D0">
      <w:pPr>
        <w:rPr>
          <w:rStyle w:val="ContentChar"/>
        </w:rPr>
      </w:pPr>
      <w:r>
        <w:t>The best chromosome:</w:t>
      </w:r>
      <w:r w:rsidRPr="00C200D0">
        <w:rPr>
          <w:rFonts w:ascii="AppleSystemUIFont" w:eastAsiaTheme="minorHAnsi" w:hAnsi="AppleSystemUIFont" w:cs="AppleSystemUIFont"/>
          <w:b w:val="0"/>
          <w:color w:val="auto"/>
          <w:sz w:val="26"/>
          <w:szCs w:val="26"/>
        </w:rPr>
        <w:t xml:space="preserve"> </w:t>
      </w:r>
      <w:r w:rsidRPr="00C200D0">
        <w:rPr>
          <w:rStyle w:val="ContentChar"/>
        </w:rPr>
        <w:t>[[2, 12, 10], [3, 18, 15], [1, 5, 13], [2, 24, 23], [4, 29, 15], [0, 11, 18], [2, 24, 23], [1, 25, 24], 605]</w:t>
      </w:r>
    </w:p>
    <w:p w14:paraId="18AAEB03" w14:textId="50289FAD" w:rsidR="00C200D0" w:rsidRDefault="00C200D0" w:rsidP="00C200D0">
      <w:pPr>
        <w:rPr>
          <w:rStyle w:val="ContentChar"/>
        </w:rPr>
      </w:pPr>
      <w:r>
        <w:rPr>
          <w:rStyle w:val="ContentChar"/>
        </w:rPr>
        <w:t xml:space="preserve">The best fitness: </w:t>
      </w:r>
      <w:r>
        <w:rPr>
          <w:rStyle w:val="ContentChar"/>
        </w:rPr>
        <w:t>605</w:t>
      </w:r>
    </w:p>
    <w:p w14:paraId="70068BDB" w14:textId="77777777" w:rsidR="00C200D0" w:rsidRDefault="00C200D0" w:rsidP="00C200D0">
      <w:r>
        <w:t xml:space="preserve">The answers </w:t>
      </w:r>
      <w:proofErr w:type="gramStart"/>
      <w:r>
        <w:t>plot :</w:t>
      </w:r>
      <w:proofErr w:type="gramEnd"/>
    </w:p>
    <w:p w14:paraId="4630527C" w14:textId="4CE223E8" w:rsidR="00C200D0" w:rsidRDefault="00C200D0" w:rsidP="00C200D0">
      <w:pPr>
        <w:jc w:val="center"/>
      </w:pPr>
      <w:r>
        <w:rPr>
          <w:noProof/>
        </w:rPr>
        <w:drawing>
          <wp:inline distT="0" distB="0" distL="0" distR="0" wp14:anchorId="1A886A7A" wp14:editId="333C280E">
            <wp:extent cx="4749800" cy="4483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37B0" w14:textId="77777777" w:rsidR="00C200D0" w:rsidRDefault="00C200D0" w:rsidP="00C200D0"/>
    <w:p w14:paraId="163A3035" w14:textId="77777777" w:rsidR="00C200D0" w:rsidRDefault="00C200D0" w:rsidP="00C200D0"/>
    <w:p w14:paraId="51582FDA" w14:textId="77777777" w:rsidR="00C200D0" w:rsidRDefault="00C200D0" w:rsidP="00C200D0"/>
    <w:p w14:paraId="3F30ACCA" w14:textId="77777777" w:rsidR="00C200D0" w:rsidRDefault="00C200D0" w:rsidP="00C200D0">
      <w:pPr>
        <w:rPr>
          <w:noProof/>
        </w:rPr>
      </w:pPr>
      <w:r>
        <w:lastRenderedPageBreak/>
        <w:t xml:space="preserve">The answers fitness </w:t>
      </w:r>
      <w:proofErr w:type="gramStart"/>
      <w:r>
        <w:t>function :</w:t>
      </w:r>
      <w:proofErr w:type="gramEnd"/>
      <w:r w:rsidRPr="005C242C">
        <w:rPr>
          <w:noProof/>
        </w:rPr>
        <w:t xml:space="preserve"> </w:t>
      </w:r>
    </w:p>
    <w:p w14:paraId="49619F1E" w14:textId="77777777" w:rsidR="00C200D0" w:rsidRDefault="00C200D0" w:rsidP="00C200D0">
      <w:pPr>
        <w:rPr>
          <w:noProof/>
        </w:rPr>
      </w:pPr>
    </w:p>
    <w:p w14:paraId="412224A7" w14:textId="3C8CD6D2" w:rsidR="00C200D0" w:rsidRDefault="00C200D0" w:rsidP="00C200D0">
      <w:pPr>
        <w:jc w:val="center"/>
      </w:pPr>
      <w:r>
        <w:rPr>
          <w:noProof/>
        </w:rPr>
        <w:drawing>
          <wp:inline distT="0" distB="0" distL="0" distR="0" wp14:anchorId="021A14B4" wp14:editId="5DAB879D">
            <wp:extent cx="4876800" cy="3175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03F1" w14:textId="77777777" w:rsidR="00C200D0" w:rsidRDefault="00C200D0" w:rsidP="00C200D0">
      <w:pPr>
        <w:jc w:val="center"/>
      </w:pPr>
    </w:p>
    <w:p w14:paraId="4DD51642" w14:textId="77777777" w:rsidR="00C200D0" w:rsidRDefault="00C200D0" w:rsidP="00C200D0">
      <w:pPr>
        <w:jc w:val="center"/>
      </w:pPr>
    </w:p>
    <w:p w14:paraId="02C3B66D" w14:textId="77777777" w:rsidR="00C200D0" w:rsidRDefault="00C200D0" w:rsidP="00C200D0">
      <w:pPr>
        <w:jc w:val="center"/>
      </w:pPr>
    </w:p>
    <w:p w14:paraId="293A1BE9" w14:textId="77777777" w:rsidR="00C200D0" w:rsidRDefault="00C200D0" w:rsidP="00C200D0">
      <w:pPr>
        <w:jc w:val="center"/>
      </w:pPr>
    </w:p>
    <w:p w14:paraId="354D88D9" w14:textId="77777777" w:rsidR="00C200D0" w:rsidRDefault="00C200D0" w:rsidP="00C200D0">
      <w:pPr>
        <w:jc w:val="center"/>
      </w:pPr>
    </w:p>
    <w:p w14:paraId="7A87B715" w14:textId="77777777" w:rsidR="00C200D0" w:rsidRDefault="00C200D0" w:rsidP="00C200D0">
      <w:pPr>
        <w:jc w:val="center"/>
      </w:pPr>
    </w:p>
    <w:p w14:paraId="4387A10E" w14:textId="77777777" w:rsidR="00C200D0" w:rsidRDefault="00C200D0" w:rsidP="00C200D0">
      <w:pPr>
        <w:jc w:val="center"/>
      </w:pPr>
    </w:p>
    <w:p w14:paraId="453A7CD0" w14:textId="77777777" w:rsidR="00C200D0" w:rsidRDefault="00C200D0" w:rsidP="00C200D0">
      <w:pPr>
        <w:jc w:val="center"/>
      </w:pPr>
    </w:p>
    <w:p w14:paraId="6FD31286" w14:textId="77777777" w:rsidR="00C200D0" w:rsidRDefault="00C200D0" w:rsidP="00C200D0">
      <w:pPr>
        <w:jc w:val="center"/>
      </w:pPr>
    </w:p>
    <w:p w14:paraId="0F7A8C27" w14:textId="77777777" w:rsidR="00C200D0" w:rsidRDefault="00C200D0" w:rsidP="00C200D0">
      <w:pPr>
        <w:jc w:val="center"/>
      </w:pPr>
    </w:p>
    <w:p w14:paraId="6B5F762D" w14:textId="77777777" w:rsidR="00C200D0" w:rsidRDefault="00C200D0" w:rsidP="00C200D0">
      <w:pPr>
        <w:jc w:val="center"/>
      </w:pPr>
    </w:p>
    <w:p w14:paraId="48459D86" w14:textId="77777777" w:rsidR="00C200D0" w:rsidRDefault="00C200D0" w:rsidP="00C200D0">
      <w:pPr>
        <w:jc w:val="center"/>
      </w:pPr>
    </w:p>
    <w:p w14:paraId="31B8FD37" w14:textId="77777777" w:rsidR="00C200D0" w:rsidRDefault="00C200D0" w:rsidP="00C200D0">
      <w:pPr>
        <w:jc w:val="center"/>
      </w:pPr>
    </w:p>
    <w:p w14:paraId="20D6F129" w14:textId="77777777" w:rsidR="00C200D0" w:rsidRDefault="00C200D0" w:rsidP="00C200D0">
      <w:pPr>
        <w:jc w:val="center"/>
      </w:pPr>
    </w:p>
    <w:p w14:paraId="70EE84FD" w14:textId="77777777" w:rsidR="00C200D0" w:rsidRDefault="00C200D0" w:rsidP="00C200D0">
      <w:pPr>
        <w:jc w:val="center"/>
      </w:pPr>
    </w:p>
    <w:p w14:paraId="0970C89D" w14:textId="77777777" w:rsidR="00C200D0" w:rsidRDefault="00C200D0" w:rsidP="00C200D0">
      <w:pPr>
        <w:jc w:val="center"/>
      </w:pPr>
    </w:p>
    <w:p w14:paraId="46CCD553" w14:textId="77777777" w:rsidR="00C200D0" w:rsidRDefault="00C200D0" w:rsidP="00C200D0">
      <w:pPr>
        <w:jc w:val="center"/>
      </w:pPr>
    </w:p>
    <w:p w14:paraId="3B20A406" w14:textId="77777777" w:rsidR="00C200D0" w:rsidRDefault="00C200D0" w:rsidP="00C200D0">
      <w:pPr>
        <w:jc w:val="center"/>
      </w:pPr>
    </w:p>
    <w:p w14:paraId="6E414FF8" w14:textId="7948BF1F" w:rsidR="00C200D0" w:rsidRPr="00AC7F0F" w:rsidRDefault="00C200D0" w:rsidP="00C200D0">
      <w:pPr>
        <w:pStyle w:val="Heading3"/>
      </w:pPr>
      <w:bookmarkStart w:id="23" w:name="_Toc122178430"/>
      <w:r w:rsidRPr="00AC7F0F">
        <w:lastRenderedPageBreak/>
        <w:t xml:space="preserve">Run setup </w:t>
      </w:r>
      <w:r>
        <w:t>four</w:t>
      </w:r>
      <w:r>
        <w:t xml:space="preserve"> or</w:t>
      </w:r>
      <w:r w:rsidRPr="00AC7F0F">
        <w:t xml:space="preserve"> ten times individually:</w:t>
      </w:r>
      <w:bookmarkEnd w:id="23"/>
    </w:p>
    <w:p w14:paraId="5AA5DC78" w14:textId="77777777" w:rsidR="00C200D0" w:rsidRDefault="00C200D0" w:rsidP="00C200D0">
      <w:r>
        <w:t>After running the setup ten times, the results are as follows:</w:t>
      </w:r>
    </w:p>
    <w:p w14:paraId="2807DFB5" w14:textId="77777777" w:rsidR="00C200D0" w:rsidRDefault="00C200D0" w:rsidP="00C200D0">
      <w:pPr>
        <w:pStyle w:val="Content"/>
      </w:pPr>
      <w:r>
        <w:t>The average fitness function for each generation in times run:</w:t>
      </w:r>
    </w:p>
    <w:p w14:paraId="511DDCBF" w14:textId="77777777" w:rsidR="00C200D0" w:rsidRDefault="00C200D0" w:rsidP="00C200D0">
      <w:pPr>
        <w:pStyle w:val="Content"/>
      </w:pPr>
    </w:p>
    <w:p w14:paraId="01AA7BDC" w14:textId="0F089BCA" w:rsidR="00C200D0" w:rsidRPr="005C242C" w:rsidRDefault="00C200D0" w:rsidP="00C200D0">
      <w:pPr>
        <w:pStyle w:val="Content"/>
        <w:jc w:val="center"/>
      </w:pPr>
      <w:r>
        <w:rPr>
          <w:noProof/>
        </w:rPr>
        <w:drawing>
          <wp:inline distT="0" distB="0" distL="0" distR="0" wp14:anchorId="584D51E6" wp14:editId="5A8ED1F5">
            <wp:extent cx="5016500" cy="3352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4CB1" w14:textId="77777777" w:rsidR="00C200D0" w:rsidRDefault="00C200D0" w:rsidP="00C200D0">
      <w:pPr>
        <w:pStyle w:val="Content"/>
      </w:pPr>
      <w:r>
        <w:t>The average best fitness of each generation after ten times runs:</w:t>
      </w:r>
    </w:p>
    <w:p w14:paraId="30B0C466" w14:textId="77777777" w:rsidR="00C200D0" w:rsidRDefault="00C200D0" w:rsidP="00C200D0">
      <w:pPr>
        <w:pStyle w:val="Content"/>
      </w:pPr>
    </w:p>
    <w:p w14:paraId="086B39F7" w14:textId="76BC1123" w:rsidR="00C200D0" w:rsidRDefault="00C200D0" w:rsidP="00C200D0">
      <w:pPr>
        <w:pStyle w:val="Content"/>
        <w:jc w:val="center"/>
      </w:pPr>
      <w:r>
        <w:rPr>
          <w:noProof/>
        </w:rPr>
        <w:drawing>
          <wp:inline distT="0" distB="0" distL="0" distR="0" wp14:anchorId="27EA616E" wp14:editId="0B65BE91">
            <wp:extent cx="5092700" cy="3378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6D0" w14:textId="77777777" w:rsidR="00C200D0" w:rsidRPr="00DB2819" w:rsidRDefault="00C200D0" w:rsidP="00C200D0">
      <w:pPr>
        <w:pStyle w:val="Content"/>
        <w:jc w:val="center"/>
      </w:pPr>
    </w:p>
    <w:p w14:paraId="78577FAD" w14:textId="77777777" w:rsidR="00CF5902" w:rsidRPr="00DB2819" w:rsidRDefault="00CF5902" w:rsidP="00CF5902">
      <w:pPr>
        <w:pStyle w:val="Content"/>
        <w:jc w:val="center"/>
      </w:pPr>
    </w:p>
    <w:p w14:paraId="3B2D5FBD" w14:textId="77777777" w:rsidR="00AE3236" w:rsidRPr="00DB2819" w:rsidRDefault="00AE3236" w:rsidP="00AE3236">
      <w:pPr>
        <w:pStyle w:val="Content"/>
      </w:pPr>
    </w:p>
    <w:sectPr w:rsidR="00AE3236" w:rsidRPr="00DB2819" w:rsidSect="00DF027C">
      <w:headerReference w:type="default" r:id="rId31"/>
      <w:footerReference w:type="default" r:id="rId32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BEB694" w14:textId="77777777" w:rsidR="0081316A" w:rsidRDefault="0081316A">
      <w:r>
        <w:separator/>
      </w:r>
    </w:p>
    <w:p w14:paraId="086F253C" w14:textId="77777777" w:rsidR="0081316A" w:rsidRDefault="0081316A"/>
  </w:endnote>
  <w:endnote w:type="continuationSeparator" w:id="0">
    <w:p w14:paraId="7593E96A" w14:textId="77777777" w:rsidR="0081316A" w:rsidRDefault="0081316A">
      <w:r>
        <w:continuationSeparator/>
      </w:r>
    </w:p>
    <w:p w14:paraId="466E7B0C" w14:textId="77777777" w:rsidR="0081316A" w:rsidRDefault="0081316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8748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68BE6E" w14:textId="77777777" w:rsidR="00DF027C" w:rsidRDefault="00DF027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571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65E4B51" w14:textId="77777777" w:rsidR="00DF027C" w:rsidRDefault="00DF02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3AF55" w14:textId="77777777" w:rsidR="0081316A" w:rsidRDefault="0081316A">
      <w:r>
        <w:separator/>
      </w:r>
    </w:p>
    <w:p w14:paraId="712A3A6D" w14:textId="77777777" w:rsidR="0081316A" w:rsidRDefault="0081316A"/>
  </w:footnote>
  <w:footnote w:type="continuationSeparator" w:id="0">
    <w:p w14:paraId="185A640A" w14:textId="77777777" w:rsidR="0081316A" w:rsidRDefault="0081316A">
      <w:r>
        <w:continuationSeparator/>
      </w:r>
    </w:p>
    <w:p w14:paraId="5EBC895B" w14:textId="77777777" w:rsidR="0081316A" w:rsidRDefault="0081316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077E9" w14:paraId="01626BCE" w14:textId="77777777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9912C6E" w14:textId="77777777" w:rsidR="00D077E9" w:rsidRDefault="00D077E9">
          <w:pPr>
            <w:pStyle w:val="Header"/>
          </w:pPr>
        </w:p>
      </w:tc>
    </w:tr>
  </w:tbl>
  <w:p w14:paraId="37CE6A45" w14:textId="77777777" w:rsidR="00D077E9" w:rsidRDefault="00D077E9" w:rsidP="00D077E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6BD3"/>
    <w:rsid w:val="0002482E"/>
    <w:rsid w:val="00050324"/>
    <w:rsid w:val="0006122C"/>
    <w:rsid w:val="000A0150"/>
    <w:rsid w:val="000E63C9"/>
    <w:rsid w:val="00130E9D"/>
    <w:rsid w:val="00131295"/>
    <w:rsid w:val="00143B80"/>
    <w:rsid w:val="00150A6D"/>
    <w:rsid w:val="00185B35"/>
    <w:rsid w:val="001A0648"/>
    <w:rsid w:val="001A38FC"/>
    <w:rsid w:val="001C67A4"/>
    <w:rsid w:val="001D6DE0"/>
    <w:rsid w:val="001F2BC8"/>
    <w:rsid w:val="001F5F6B"/>
    <w:rsid w:val="002064AE"/>
    <w:rsid w:val="00215698"/>
    <w:rsid w:val="00243EBC"/>
    <w:rsid w:val="00246A35"/>
    <w:rsid w:val="00284348"/>
    <w:rsid w:val="002B16BB"/>
    <w:rsid w:val="002C50D5"/>
    <w:rsid w:val="002F51F5"/>
    <w:rsid w:val="002F7603"/>
    <w:rsid w:val="00303E11"/>
    <w:rsid w:val="00312137"/>
    <w:rsid w:val="00322675"/>
    <w:rsid w:val="00330359"/>
    <w:rsid w:val="0033762F"/>
    <w:rsid w:val="0035197B"/>
    <w:rsid w:val="00366C7E"/>
    <w:rsid w:val="00373B6A"/>
    <w:rsid w:val="00384EA3"/>
    <w:rsid w:val="003A39A1"/>
    <w:rsid w:val="003C2191"/>
    <w:rsid w:val="003C6E44"/>
    <w:rsid w:val="003D3863"/>
    <w:rsid w:val="004110DE"/>
    <w:rsid w:val="004248D0"/>
    <w:rsid w:val="0044085A"/>
    <w:rsid w:val="004552E9"/>
    <w:rsid w:val="00465C61"/>
    <w:rsid w:val="00480246"/>
    <w:rsid w:val="004924A4"/>
    <w:rsid w:val="0049486A"/>
    <w:rsid w:val="004A1D7E"/>
    <w:rsid w:val="004A6BD3"/>
    <w:rsid w:val="004B21A5"/>
    <w:rsid w:val="004D31CA"/>
    <w:rsid w:val="005037F0"/>
    <w:rsid w:val="00516A86"/>
    <w:rsid w:val="005275F6"/>
    <w:rsid w:val="00572102"/>
    <w:rsid w:val="005C242C"/>
    <w:rsid w:val="005E5EAA"/>
    <w:rsid w:val="005F1BB0"/>
    <w:rsid w:val="00656C4D"/>
    <w:rsid w:val="006810F5"/>
    <w:rsid w:val="00684A24"/>
    <w:rsid w:val="006C773C"/>
    <w:rsid w:val="006E5716"/>
    <w:rsid w:val="00717281"/>
    <w:rsid w:val="007302B3"/>
    <w:rsid w:val="00730733"/>
    <w:rsid w:val="00730E3A"/>
    <w:rsid w:val="00736AAF"/>
    <w:rsid w:val="00765B2A"/>
    <w:rsid w:val="00783A34"/>
    <w:rsid w:val="007C6B52"/>
    <w:rsid w:val="007D16C5"/>
    <w:rsid w:val="007D4FCD"/>
    <w:rsid w:val="0081316A"/>
    <w:rsid w:val="00862FE4"/>
    <w:rsid w:val="0086389A"/>
    <w:rsid w:val="0087605E"/>
    <w:rsid w:val="008936E2"/>
    <w:rsid w:val="008B1FEE"/>
    <w:rsid w:val="008D6888"/>
    <w:rsid w:val="008D6B29"/>
    <w:rsid w:val="008F0E20"/>
    <w:rsid w:val="00903C32"/>
    <w:rsid w:val="00916B16"/>
    <w:rsid w:val="009173B9"/>
    <w:rsid w:val="0093244E"/>
    <w:rsid w:val="0093335D"/>
    <w:rsid w:val="0093613E"/>
    <w:rsid w:val="00943026"/>
    <w:rsid w:val="00963529"/>
    <w:rsid w:val="00966B81"/>
    <w:rsid w:val="009673DB"/>
    <w:rsid w:val="009C7720"/>
    <w:rsid w:val="009E05E2"/>
    <w:rsid w:val="00A00179"/>
    <w:rsid w:val="00A23AFA"/>
    <w:rsid w:val="00A31B3E"/>
    <w:rsid w:val="00A532F3"/>
    <w:rsid w:val="00A8489E"/>
    <w:rsid w:val="00AC29F3"/>
    <w:rsid w:val="00AC7F0F"/>
    <w:rsid w:val="00AE3236"/>
    <w:rsid w:val="00B231E5"/>
    <w:rsid w:val="00B23814"/>
    <w:rsid w:val="00B36A1A"/>
    <w:rsid w:val="00BA1D0B"/>
    <w:rsid w:val="00BC127D"/>
    <w:rsid w:val="00BE4EAA"/>
    <w:rsid w:val="00BE62BE"/>
    <w:rsid w:val="00C02B87"/>
    <w:rsid w:val="00C17727"/>
    <w:rsid w:val="00C200D0"/>
    <w:rsid w:val="00C4086D"/>
    <w:rsid w:val="00C749C8"/>
    <w:rsid w:val="00CA1896"/>
    <w:rsid w:val="00CB2CAF"/>
    <w:rsid w:val="00CB5B28"/>
    <w:rsid w:val="00CC2393"/>
    <w:rsid w:val="00CE5A05"/>
    <w:rsid w:val="00CF5371"/>
    <w:rsid w:val="00CF5902"/>
    <w:rsid w:val="00D0323A"/>
    <w:rsid w:val="00D0559F"/>
    <w:rsid w:val="00D077E9"/>
    <w:rsid w:val="00D17FFD"/>
    <w:rsid w:val="00D42CB7"/>
    <w:rsid w:val="00D5413D"/>
    <w:rsid w:val="00D570A9"/>
    <w:rsid w:val="00D70D02"/>
    <w:rsid w:val="00D770C7"/>
    <w:rsid w:val="00D86945"/>
    <w:rsid w:val="00D90290"/>
    <w:rsid w:val="00DA2706"/>
    <w:rsid w:val="00DB2819"/>
    <w:rsid w:val="00DD152F"/>
    <w:rsid w:val="00DE213F"/>
    <w:rsid w:val="00DF027C"/>
    <w:rsid w:val="00E00A32"/>
    <w:rsid w:val="00E0254F"/>
    <w:rsid w:val="00E22ACD"/>
    <w:rsid w:val="00E620B0"/>
    <w:rsid w:val="00E6648C"/>
    <w:rsid w:val="00E75765"/>
    <w:rsid w:val="00E81B40"/>
    <w:rsid w:val="00EF555B"/>
    <w:rsid w:val="00F00EF1"/>
    <w:rsid w:val="00F027BB"/>
    <w:rsid w:val="00F11DCF"/>
    <w:rsid w:val="00F162EA"/>
    <w:rsid w:val="00F30E98"/>
    <w:rsid w:val="00F36D8F"/>
    <w:rsid w:val="00F45980"/>
    <w:rsid w:val="00F52D27"/>
    <w:rsid w:val="00F83527"/>
    <w:rsid w:val="00FC67D4"/>
    <w:rsid w:val="00FD583F"/>
    <w:rsid w:val="00FD7488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120BB9"/>
  <w15:docId w15:val="{978CE50B-E360-864F-824E-B3565A254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2064A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32267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table" w:styleId="TableGridLight">
    <w:name w:val="Grid Table Light"/>
    <w:basedOn w:val="TableNormal"/>
    <w:uiPriority w:val="40"/>
    <w:rsid w:val="005E5EA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5E5EA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E5EAA"/>
    <w:pPr>
      <w:spacing w:after="0" w:line="240" w:lineRule="auto"/>
    </w:pPr>
    <w:tblPr>
      <w:tblStyleRowBandSize w:val="1"/>
      <w:tblStyleColBandSize w:val="1"/>
      <w:tblBorders>
        <w:top w:val="single" w:sz="4" w:space="0" w:color="5951C8" w:themeColor="text1" w:themeTint="80"/>
        <w:bottom w:val="single" w:sz="4" w:space="0" w:color="5951C8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5951C8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5951C8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2Vert">
      <w:tblPr/>
      <w:tcPr>
        <w:tcBorders>
          <w:left w:val="single" w:sz="4" w:space="0" w:color="5951C8" w:themeColor="text1" w:themeTint="80"/>
          <w:right w:val="single" w:sz="4" w:space="0" w:color="5951C8" w:themeColor="text1" w:themeTint="80"/>
        </w:tcBorders>
      </w:tcPr>
    </w:tblStylePr>
    <w:tblStylePr w:type="band1Horz">
      <w:tblPr/>
      <w:tcPr>
        <w:tcBorders>
          <w:top w:val="single" w:sz="4" w:space="0" w:color="5951C8" w:themeColor="text1" w:themeTint="80"/>
          <w:bottom w:val="single" w:sz="4" w:space="0" w:color="5951C8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5E5EAA"/>
    <w:pPr>
      <w:spacing w:after="0" w:line="240" w:lineRule="auto"/>
    </w:pPr>
    <w:tblPr>
      <w:tblStyleRowBandSize w:val="1"/>
      <w:tblStyleColBandSize w:val="1"/>
      <w:tblBorders>
        <w:top w:val="single" w:sz="4" w:space="0" w:color="7A74D3" w:themeColor="text1" w:themeTint="66"/>
        <w:left w:val="single" w:sz="4" w:space="0" w:color="7A74D3" w:themeColor="text1" w:themeTint="66"/>
        <w:bottom w:val="single" w:sz="4" w:space="0" w:color="7A74D3" w:themeColor="text1" w:themeTint="66"/>
        <w:right w:val="single" w:sz="4" w:space="0" w:color="7A74D3" w:themeColor="text1" w:themeTint="66"/>
        <w:insideH w:val="single" w:sz="4" w:space="0" w:color="7A74D3" w:themeColor="text1" w:themeTint="66"/>
        <w:insideV w:val="single" w:sz="4" w:space="0" w:color="7A74D3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4139B3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5"/>
    <w:rsid w:val="002064AE"/>
    <w:rPr>
      <w:rFonts w:asciiTheme="majorHAnsi" w:eastAsiaTheme="majorEastAsia" w:hAnsiTheme="majorHAnsi" w:cstheme="majorBidi"/>
      <w:b/>
      <w:color w:val="012639" w:themeColor="accent1" w:themeShade="7F"/>
    </w:rPr>
  </w:style>
  <w:style w:type="table" w:styleId="GridTable1Light-Accent3">
    <w:name w:val="Grid Table 1 Light Accent 3"/>
    <w:basedOn w:val="TableNormal"/>
    <w:uiPriority w:val="46"/>
    <w:rsid w:val="004D31CA"/>
    <w:pPr>
      <w:spacing w:after="0" w:line="240" w:lineRule="auto"/>
    </w:pPr>
    <w:tblPr>
      <w:tblStyleRowBandSize w:val="1"/>
      <w:tblStyleColBandSize w:val="1"/>
      <w:tblBorders>
        <w:top w:val="single" w:sz="4" w:space="0" w:color="A6E4DF" w:themeColor="accent3" w:themeTint="66"/>
        <w:left w:val="single" w:sz="4" w:space="0" w:color="A6E4DF" w:themeColor="accent3" w:themeTint="66"/>
        <w:bottom w:val="single" w:sz="4" w:space="0" w:color="A6E4DF" w:themeColor="accent3" w:themeTint="66"/>
        <w:right w:val="single" w:sz="4" w:space="0" w:color="A6E4DF" w:themeColor="accent3" w:themeTint="66"/>
        <w:insideH w:val="single" w:sz="4" w:space="0" w:color="A6E4DF" w:themeColor="accent3" w:themeTint="66"/>
        <w:insideV w:val="single" w:sz="4" w:space="0" w:color="A6E4DF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AD6CF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-Accent2">
    <w:name w:val="Grid Table 6 Colorful Accent 2"/>
    <w:basedOn w:val="TableNormal"/>
    <w:uiPriority w:val="51"/>
    <w:rsid w:val="004D31CA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  <w:insideV w:val="single" w:sz="4" w:space="0" w:color="85BDE2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85BDE2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GridTable1Light-Accent4">
    <w:name w:val="Grid Table 1 Light Accent 4"/>
    <w:basedOn w:val="TableNormal"/>
    <w:uiPriority w:val="46"/>
    <w:rsid w:val="004D31CA"/>
    <w:pPr>
      <w:spacing w:after="0" w:line="240" w:lineRule="auto"/>
    </w:pPr>
    <w:tblPr>
      <w:tblStyleRowBandSize w:val="1"/>
      <w:tblStyleColBandSize w:val="1"/>
      <w:tblBorders>
        <w:top w:val="single" w:sz="4" w:space="0" w:color="C1E0E9" w:themeColor="accent4" w:themeTint="66"/>
        <w:left w:val="single" w:sz="4" w:space="0" w:color="C1E0E9" w:themeColor="accent4" w:themeTint="66"/>
        <w:bottom w:val="single" w:sz="4" w:space="0" w:color="C1E0E9" w:themeColor="accent4" w:themeTint="66"/>
        <w:right w:val="single" w:sz="4" w:space="0" w:color="C1E0E9" w:themeColor="accent4" w:themeTint="66"/>
        <w:insideH w:val="single" w:sz="4" w:space="0" w:color="C1E0E9" w:themeColor="accent4" w:themeTint="66"/>
        <w:insideV w:val="single" w:sz="4" w:space="0" w:color="C1E0E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D0DF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D0DF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4Char">
    <w:name w:val="Heading 4 Char"/>
    <w:basedOn w:val="DefaultParagraphFont"/>
    <w:link w:val="Heading4"/>
    <w:uiPriority w:val="1"/>
    <w:rsid w:val="00322675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table" w:styleId="GridTable5Dark-Accent4">
    <w:name w:val="Grid Table 5 Dark Accent 4"/>
    <w:basedOn w:val="TableNormal"/>
    <w:uiPriority w:val="50"/>
    <w:rsid w:val="003C6E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4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B2CA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B2CA" w:themeFill="accent4"/>
      </w:tcPr>
    </w:tblStylePr>
    <w:tblStylePr w:type="band1Vert">
      <w:tblPr/>
      <w:tcPr>
        <w:shd w:val="clear" w:color="auto" w:fill="C1E0E9" w:themeFill="accent4" w:themeFillTint="66"/>
      </w:tcPr>
    </w:tblStylePr>
    <w:tblStylePr w:type="band1Horz">
      <w:tblPr/>
      <w:tcPr>
        <w:shd w:val="clear" w:color="auto" w:fill="C1E0E9" w:themeFill="accent4" w:themeFillTint="66"/>
      </w:tcPr>
    </w:tblStylePr>
  </w:style>
  <w:style w:type="table" w:styleId="ListTable6Colorful-Accent2">
    <w:name w:val="List Table 6 Colorful Accent 2"/>
    <w:basedOn w:val="TableNormal"/>
    <w:uiPriority w:val="51"/>
    <w:rsid w:val="003C6E44"/>
    <w:pPr>
      <w:spacing w:after="0" w:line="240" w:lineRule="auto"/>
    </w:pPr>
    <w:rPr>
      <w:color w:val="256D9D" w:themeColor="accent2" w:themeShade="BF"/>
    </w:rPr>
    <w:tblPr>
      <w:tblStyleRowBandSize w:val="1"/>
      <w:tblStyleColBandSize w:val="1"/>
      <w:tblBorders>
        <w:top w:val="single" w:sz="4" w:space="0" w:color="3592CF" w:themeColor="accent2"/>
        <w:bottom w:val="single" w:sz="4" w:space="0" w:color="3592CF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3592CF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A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b w:val="0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A05"/>
    <w:rPr>
      <w:rFonts w:ascii="Courier New" w:eastAsia="Times New Roman" w:hAnsi="Courier New" w:cs="Courier New"/>
      <w:sz w:val="20"/>
      <w:szCs w:val="20"/>
    </w:rPr>
  </w:style>
  <w:style w:type="table" w:styleId="GridTable2">
    <w:name w:val="Grid Table 2"/>
    <w:basedOn w:val="TableNormal"/>
    <w:uiPriority w:val="47"/>
    <w:rsid w:val="00BC127D"/>
    <w:pPr>
      <w:spacing w:after="0" w:line="240" w:lineRule="auto"/>
    </w:pPr>
    <w:tblPr>
      <w:tblStyleRowBandSize w:val="1"/>
      <w:tblStyleColBandSize w:val="1"/>
      <w:tblBorders>
        <w:top w:val="single" w:sz="2" w:space="0" w:color="4139B3" w:themeColor="text1" w:themeTint="99"/>
        <w:bottom w:val="single" w:sz="2" w:space="0" w:color="4139B3" w:themeColor="text1" w:themeTint="99"/>
        <w:insideH w:val="single" w:sz="2" w:space="0" w:color="4139B3" w:themeColor="text1" w:themeTint="99"/>
        <w:insideV w:val="single" w:sz="2" w:space="0" w:color="4139B3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139B3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139B3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5Dark-Accent1">
    <w:name w:val="List Table 5 Dark Accent 1"/>
    <w:basedOn w:val="TableNormal"/>
    <w:uiPriority w:val="50"/>
    <w:rsid w:val="00BC127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24F75" w:themeColor="accent1"/>
        <w:left w:val="single" w:sz="24" w:space="0" w:color="024F75" w:themeColor="accent1"/>
        <w:bottom w:val="single" w:sz="24" w:space="0" w:color="024F75" w:themeColor="accent1"/>
        <w:right w:val="single" w:sz="24" w:space="0" w:color="024F75" w:themeColor="accent1"/>
      </w:tblBorders>
    </w:tblPr>
    <w:tcPr>
      <w:shd w:val="clear" w:color="auto" w:fill="024F7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6">
    <w:name w:val="List Table 4 Accent 6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6" w:themeTint="99"/>
        <w:left w:val="single" w:sz="4" w:space="0" w:color="7AD6CF" w:themeColor="accent6" w:themeTint="99"/>
        <w:bottom w:val="single" w:sz="4" w:space="0" w:color="7AD6CF" w:themeColor="accent6" w:themeTint="99"/>
        <w:right w:val="single" w:sz="4" w:space="0" w:color="7AD6CF" w:themeColor="accent6" w:themeTint="99"/>
        <w:insideH w:val="single" w:sz="4" w:space="0" w:color="7AD6C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6"/>
          <w:left w:val="single" w:sz="4" w:space="0" w:color="34ABA2" w:themeColor="accent6"/>
          <w:bottom w:val="single" w:sz="4" w:space="0" w:color="34ABA2" w:themeColor="accent6"/>
          <w:right w:val="single" w:sz="4" w:space="0" w:color="34ABA2" w:themeColor="accent6"/>
          <w:insideH w:val="nil"/>
        </w:tcBorders>
        <w:shd w:val="clear" w:color="auto" w:fill="34ABA2" w:themeFill="accent6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6" w:themeFillTint="33"/>
      </w:tcPr>
    </w:tblStylePr>
    <w:tblStylePr w:type="band1Horz">
      <w:tblPr/>
      <w:tcPr>
        <w:shd w:val="clear" w:color="auto" w:fill="D2F1EF" w:themeFill="accent6" w:themeFillTint="33"/>
      </w:tcPr>
    </w:tblStylePr>
  </w:style>
  <w:style w:type="table" w:styleId="ListTable4-Accent2">
    <w:name w:val="List Table 4 Accent 2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85BDE2" w:themeColor="accent2" w:themeTint="99"/>
        <w:left w:val="single" w:sz="4" w:space="0" w:color="85BDE2" w:themeColor="accent2" w:themeTint="99"/>
        <w:bottom w:val="single" w:sz="4" w:space="0" w:color="85BDE2" w:themeColor="accent2" w:themeTint="99"/>
        <w:right w:val="single" w:sz="4" w:space="0" w:color="85BDE2" w:themeColor="accent2" w:themeTint="99"/>
        <w:insideH w:val="single" w:sz="4" w:space="0" w:color="85BDE2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592CF" w:themeColor="accent2"/>
          <w:left w:val="single" w:sz="4" w:space="0" w:color="3592CF" w:themeColor="accent2"/>
          <w:bottom w:val="single" w:sz="4" w:space="0" w:color="3592CF" w:themeColor="accent2"/>
          <w:right w:val="single" w:sz="4" w:space="0" w:color="3592CF" w:themeColor="accent2"/>
          <w:insideH w:val="nil"/>
        </w:tcBorders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85BDE2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9F5" w:themeFill="accent2" w:themeFillTint="33"/>
      </w:tcPr>
    </w:tblStylePr>
    <w:tblStylePr w:type="band1Horz">
      <w:tblPr/>
      <w:tcPr>
        <w:shd w:val="clear" w:color="auto" w:fill="D6E9F5" w:themeFill="accent2" w:themeFillTint="33"/>
      </w:tcPr>
    </w:tblStylePr>
  </w:style>
  <w:style w:type="table" w:styleId="ListTable4-Accent5">
    <w:name w:val="List Table 4 Accent 5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D9E8DF" w:themeColor="accent5" w:themeTint="99"/>
        <w:left w:val="single" w:sz="4" w:space="0" w:color="D9E8DF" w:themeColor="accent5" w:themeTint="99"/>
        <w:bottom w:val="single" w:sz="4" w:space="0" w:color="D9E8DF" w:themeColor="accent5" w:themeTint="99"/>
        <w:right w:val="single" w:sz="4" w:space="0" w:color="D9E8DF" w:themeColor="accent5" w:themeTint="99"/>
        <w:insideH w:val="single" w:sz="4" w:space="0" w:color="D9E8DF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1D9CB" w:themeColor="accent5"/>
          <w:left w:val="single" w:sz="4" w:space="0" w:color="C1D9CB" w:themeColor="accent5"/>
          <w:bottom w:val="single" w:sz="4" w:space="0" w:color="C1D9CB" w:themeColor="accent5"/>
          <w:right w:val="single" w:sz="4" w:space="0" w:color="C1D9CB" w:themeColor="accent5"/>
          <w:insideH w:val="nil"/>
        </w:tcBorders>
        <w:shd w:val="clear" w:color="auto" w:fill="C1D9CB" w:themeFill="accent5"/>
      </w:tcPr>
    </w:tblStylePr>
    <w:tblStylePr w:type="lastRow">
      <w:rPr>
        <w:b/>
        <w:bCs/>
      </w:rPr>
      <w:tblPr/>
      <w:tcPr>
        <w:tcBorders>
          <w:top w:val="double" w:sz="4" w:space="0" w:color="D9E8DF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ListTable4-Accent3">
    <w:name w:val="List Table 4 Accent 3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7AD6CF" w:themeColor="accent3" w:themeTint="99"/>
        <w:left w:val="single" w:sz="4" w:space="0" w:color="7AD6CF" w:themeColor="accent3" w:themeTint="99"/>
        <w:bottom w:val="single" w:sz="4" w:space="0" w:color="7AD6CF" w:themeColor="accent3" w:themeTint="99"/>
        <w:right w:val="single" w:sz="4" w:space="0" w:color="7AD6CF" w:themeColor="accent3" w:themeTint="99"/>
        <w:insideH w:val="single" w:sz="4" w:space="0" w:color="7AD6CF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4ABA2" w:themeColor="accent3"/>
          <w:left w:val="single" w:sz="4" w:space="0" w:color="34ABA2" w:themeColor="accent3"/>
          <w:bottom w:val="single" w:sz="4" w:space="0" w:color="34ABA2" w:themeColor="accent3"/>
          <w:right w:val="single" w:sz="4" w:space="0" w:color="34ABA2" w:themeColor="accent3"/>
          <w:insideH w:val="nil"/>
        </w:tcBorders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7AD6CF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F1EF" w:themeFill="accent3" w:themeFillTint="33"/>
      </w:tcPr>
    </w:tblStylePr>
    <w:tblStylePr w:type="band1Horz">
      <w:tblPr/>
      <w:tcPr>
        <w:shd w:val="clear" w:color="auto" w:fill="D2F1EF" w:themeFill="accent3" w:themeFillTint="33"/>
      </w:tcPr>
    </w:tblStylePr>
  </w:style>
  <w:style w:type="table" w:styleId="ListTable4-Accent1">
    <w:name w:val="List Table 4 Accent 1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18AFFB" w:themeColor="accent1" w:themeTint="99"/>
        <w:left w:val="single" w:sz="4" w:space="0" w:color="18AFFB" w:themeColor="accent1" w:themeTint="99"/>
        <w:bottom w:val="single" w:sz="4" w:space="0" w:color="18AFFB" w:themeColor="accent1" w:themeTint="99"/>
        <w:right w:val="single" w:sz="4" w:space="0" w:color="18AFFB" w:themeColor="accent1" w:themeTint="99"/>
        <w:insideH w:val="single" w:sz="4" w:space="0" w:color="18AFF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24F75" w:themeColor="accent1"/>
          <w:left w:val="single" w:sz="4" w:space="0" w:color="024F75" w:themeColor="accent1"/>
          <w:bottom w:val="single" w:sz="4" w:space="0" w:color="024F75" w:themeColor="accent1"/>
          <w:right w:val="single" w:sz="4" w:space="0" w:color="024F75" w:themeColor="accent1"/>
          <w:insideH w:val="nil"/>
        </w:tcBorders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18AFF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E4FD" w:themeFill="accent1" w:themeFillTint="33"/>
      </w:tcPr>
    </w:tblStylePr>
    <w:tblStylePr w:type="band1Horz">
      <w:tblPr/>
      <w:tcPr>
        <w:shd w:val="clear" w:color="auto" w:fill="B1E4FD" w:themeFill="accent1" w:themeFillTint="33"/>
      </w:tcPr>
    </w:tblStylePr>
  </w:style>
  <w:style w:type="table" w:styleId="ListTable4">
    <w:name w:val="List Table 4"/>
    <w:basedOn w:val="TableNormal"/>
    <w:uiPriority w:val="49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4139B3" w:themeColor="text1" w:themeTint="99"/>
        <w:left w:val="single" w:sz="4" w:space="0" w:color="4139B3" w:themeColor="text1" w:themeTint="99"/>
        <w:bottom w:val="single" w:sz="4" w:space="0" w:color="4139B3" w:themeColor="text1" w:themeTint="99"/>
        <w:right w:val="single" w:sz="4" w:space="0" w:color="4139B3" w:themeColor="text1" w:themeTint="99"/>
        <w:insideH w:val="single" w:sz="4" w:space="0" w:color="4139B3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0D29" w:themeColor="text1"/>
          <w:left w:val="single" w:sz="4" w:space="0" w:color="0F0D29" w:themeColor="text1"/>
          <w:bottom w:val="single" w:sz="4" w:space="0" w:color="0F0D29" w:themeColor="text1"/>
          <w:right w:val="single" w:sz="4" w:space="0" w:color="0F0D29" w:themeColor="text1"/>
          <w:insideH w:val="nil"/>
        </w:tcBorders>
        <w:shd w:val="clear" w:color="auto" w:fill="0F0D29" w:themeFill="text1"/>
      </w:tcPr>
    </w:tblStylePr>
    <w:tblStylePr w:type="lastRow">
      <w:rPr>
        <w:b/>
        <w:bCs/>
      </w:rPr>
      <w:tblPr/>
      <w:tcPr>
        <w:tcBorders>
          <w:top w:val="double" w:sz="4" w:space="0" w:color="4139B3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CB9E9" w:themeFill="text1" w:themeFillTint="33"/>
      </w:tcPr>
    </w:tblStylePr>
    <w:tblStylePr w:type="band1Horz">
      <w:tblPr/>
      <w:tcPr>
        <w:shd w:val="clear" w:color="auto" w:fill="BCB9E9" w:themeFill="text1" w:themeFillTint="33"/>
      </w:tcPr>
    </w:tblStylePr>
  </w:style>
  <w:style w:type="table" w:styleId="ListTable3-Accent3">
    <w:name w:val="List Table 3 Accent 3"/>
    <w:basedOn w:val="TableNormal"/>
    <w:uiPriority w:val="48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34ABA2" w:themeColor="accent3"/>
        <w:left w:val="single" w:sz="4" w:space="0" w:color="34ABA2" w:themeColor="accent3"/>
        <w:bottom w:val="single" w:sz="4" w:space="0" w:color="34ABA2" w:themeColor="accent3"/>
        <w:right w:val="single" w:sz="4" w:space="0" w:color="34ABA2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4ABA2" w:themeFill="accent3"/>
      </w:tcPr>
    </w:tblStylePr>
    <w:tblStylePr w:type="lastRow">
      <w:rPr>
        <w:b/>
        <w:bCs/>
      </w:rPr>
      <w:tblPr/>
      <w:tcPr>
        <w:tcBorders>
          <w:top w:val="double" w:sz="4" w:space="0" w:color="34ABA2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4ABA2" w:themeColor="accent3"/>
          <w:right w:val="single" w:sz="4" w:space="0" w:color="34ABA2" w:themeColor="accent3"/>
        </w:tcBorders>
      </w:tcPr>
    </w:tblStylePr>
    <w:tblStylePr w:type="band1Horz">
      <w:tblPr/>
      <w:tcPr>
        <w:tcBorders>
          <w:top w:val="single" w:sz="4" w:space="0" w:color="34ABA2" w:themeColor="accent3"/>
          <w:bottom w:val="single" w:sz="4" w:space="0" w:color="34ABA2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4ABA2" w:themeColor="accent3"/>
          <w:left w:val="nil"/>
        </w:tcBorders>
      </w:tcPr>
    </w:tblStylePr>
    <w:tblStylePr w:type="swCell">
      <w:tblPr/>
      <w:tcPr>
        <w:tcBorders>
          <w:top w:val="double" w:sz="4" w:space="0" w:color="34ABA2" w:themeColor="accent3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3592CF" w:themeColor="accent2"/>
        <w:left w:val="single" w:sz="4" w:space="0" w:color="3592CF" w:themeColor="accent2"/>
        <w:bottom w:val="single" w:sz="4" w:space="0" w:color="3592CF" w:themeColor="accent2"/>
        <w:right w:val="single" w:sz="4" w:space="0" w:color="3592C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592CF" w:themeFill="accent2"/>
      </w:tcPr>
    </w:tblStylePr>
    <w:tblStylePr w:type="lastRow">
      <w:rPr>
        <w:b/>
        <w:bCs/>
      </w:rPr>
      <w:tblPr/>
      <w:tcPr>
        <w:tcBorders>
          <w:top w:val="double" w:sz="4" w:space="0" w:color="3592C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592CF" w:themeColor="accent2"/>
          <w:right w:val="single" w:sz="4" w:space="0" w:color="3592CF" w:themeColor="accent2"/>
        </w:tcBorders>
      </w:tcPr>
    </w:tblStylePr>
    <w:tblStylePr w:type="band1Horz">
      <w:tblPr/>
      <w:tcPr>
        <w:tcBorders>
          <w:top w:val="single" w:sz="4" w:space="0" w:color="3592CF" w:themeColor="accent2"/>
          <w:bottom w:val="single" w:sz="4" w:space="0" w:color="3592C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592CF" w:themeColor="accent2"/>
          <w:left w:val="nil"/>
        </w:tcBorders>
      </w:tcPr>
    </w:tblStylePr>
    <w:tblStylePr w:type="swCell">
      <w:tblPr/>
      <w:tcPr>
        <w:tcBorders>
          <w:top w:val="double" w:sz="4" w:space="0" w:color="3592CF" w:themeColor="accent2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BC127D"/>
    <w:pPr>
      <w:spacing w:after="0" w:line="240" w:lineRule="auto"/>
    </w:pPr>
    <w:tblPr>
      <w:tblStyleRowBandSize w:val="1"/>
      <w:tblStyleColBandSize w:val="1"/>
      <w:tblBorders>
        <w:top w:val="single" w:sz="4" w:space="0" w:color="024F75" w:themeColor="accent1"/>
        <w:left w:val="single" w:sz="4" w:space="0" w:color="024F75" w:themeColor="accent1"/>
        <w:bottom w:val="single" w:sz="4" w:space="0" w:color="024F75" w:themeColor="accent1"/>
        <w:right w:val="single" w:sz="4" w:space="0" w:color="024F7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24F75" w:themeFill="accent1"/>
      </w:tcPr>
    </w:tblStylePr>
    <w:tblStylePr w:type="lastRow">
      <w:rPr>
        <w:b/>
        <w:bCs/>
      </w:rPr>
      <w:tblPr/>
      <w:tcPr>
        <w:tcBorders>
          <w:top w:val="double" w:sz="4" w:space="0" w:color="024F7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24F75" w:themeColor="accent1"/>
          <w:right w:val="single" w:sz="4" w:space="0" w:color="024F75" w:themeColor="accent1"/>
        </w:tcBorders>
      </w:tcPr>
    </w:tblStylePr>
    <w:tblStylePr w:type="band1Horz">
      <w:tblPr/>
      <w:tcPr>
        <w:tcBorders>
          <w:top w:val="single" w:sz="4" w:space="0" w:color="024F75" w:themeColor="accent1"/>
          <w:bottom w:val="single" w:sz="4" w:space="0" w:color="024F7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24F75" w:themeColor="accent1"/>
          <w:left w:val="nil"/>
        </w:tcBorders>
      </w:tcPr>
    </w:tblStylePr>
    <w:tblStylePr w:type="swCell">
      <w:tblPr/>
      <w:tcPr>
        <w:tcBorders>
          <w:top w:val="double" w:sz="4" w:space="0" w:color="024F75" w:themeColor="accent1"/>
          <w:right w:val="nil"/>
        </w:tcBorders>
      </w:tcPr>
    </w:tblStylePr>
  </w:style>
  <w:style w:type="table" w:styleId="GridTable2-Accent5">
    <w:name w:val="Grid Table 2 Accent 5"/>
    <w:basedOn w:val="TableNormal"/>
    <w:uiPriority w:val="47"/>
    <w:rsid w:val="00BC127D"/>
    <w:pPr>
      <w:spacing w:after="0" w:line="240" w:lineRule="auto"/>
    </w:pPr>
    <w:tblPr>
      <w:tblStyleRowBandSize w:val="1"/>
      <w:tblStyleColBandSize w:val="1"/>
      <w:tblBorders>
        <w:top w:val="single" w:sz="2" w:space="0" w:color="D9E8DF" w:themeColor="accent5" w:themeTint="99"/>
        <w:bottom w:val="single" w:sz="2" w:space="0" w:color="D9E8DF" w:themeColor="accent5" w:themeTint="99"/>
        <w:insideH w:val="single" w:sz="2" w:space="0" w:color="D9E8DF" w:themeColor="accent5" w:themeTint="99"/>
        <w:insideV w:val="single" w:sz="2" w:space="0" w:color="D9E8DF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E8DF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E8DF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7F4" w:themeFill="accent5" w:themeFillTint="33"/>
      </w:tcPr>
    </w:tblStylePr>
    <w:tblStylePr w:type="band1Horz">
      <w:tblPr/>
      <w:tcPr>
        <w:shd w:val="clear" w:color="auto" w:fill="F2F7F4" w:themeFill="accent5" w:themeFillTint="33"/>
      </w:tcPr>
    </w:tblStylePr>
  </w:style>
  <w:style w:type="table" w:styleId="TableWeb3">
    <w:name w:val="Table Web 3"/>
    <w:basedOn w:val="TableNormal"/>
    <w:uiPriority w:val="99"/>
    <w:rsid w:val="00BC127D"/>
    <w:pPr>
      <w:spacing w:after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4A1D7E"/>
    <w:pPr>
      <w:keepLines/>
      <w:spacing w:before="480" w:after="0"/>
      <w:outlineLvl w:val="9"/>
    </w:pPr>
    <w:rPr>
      <w:bCs/>
      <w:color w:val="013A57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4A1D7E"/>
    <w:pPr>
      <w:spacing w:before="120"/>
    </w:pPr>
    <w:rPr>
      <w:rFonts w:cstheme="minorHAnsi"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4A1D7E"/>
    <w:pPr>
      <w:spacing w:before="120"/>
      <w:ind w:left="280"/>
    </w:pPr>
    <w:rPr>
      <w:rFonts w:cstheme="minorHAnsi"/>
      <w:bCs/>
      <w:sz w:val="22"/>
      <w:szCs w:val="26"/>
    </w:rPr>
  </w:style>
  <w:style w:type="character" w:styleId="Hyperlink">
    <w:name w:val="Hyperlink"/>
    <w:basedOn w:val="DefaultParagraphFont"/>
    <w:uiPriority w:val="99"/>
    <w:unhideWhenUsed/>
    <w:rsid w:val="004A1D7E"/>
    <w:rPr>
      <w:color w:val="3592C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A1D7E"/>
    <w:pPr>
      <w:ind w:left="560"/>
    </w:pPr>
    <w:rPr>
      <w:rFonts w:cstheme="minorHAnsi"/>
      <w:b w:val="0"/>
      <w:sz w:val="20"/>
      <w:szCs w:val="24"/>
    </w:rPr>
  </w:style>
  <w:style w:type="paragraph" w:styleId="TOC4">
    <w:name w:val="toc 4"/>
    <w:basedOn w:val="Normal"/>
    <w:next w:val="Normal"/>
    <w:autoRedefine/>
    <w:uiPriority w:val="99"/>
    <w:semiHidden/>
    <w:unhideWhenUsed/>
    <w:rsid w:val="004A1D7E"/>
    <w:pPr>
      <w:ind w:left="840"/>
    </w:pPr>
    <w:rPr>
      <w:rFonts w:cstheme="minorHAnsi"/>
      <w:b w:val="0"/>
      <w:sz w:val="20"/>
      <w:szCs w:val="24"/>
    </w:rPr>
  </w:style>
  <w:style w:type="paragraph" w:styleId="TOC5">
    <w:name w:val="toc 5"/>
    <w:basedOn w:val="Normal"/>
    <w:next w:val="Normal"/>
    <w:autoRedefine/>
    <w:uiPriority w:val="99"/>
    <w:semiHidden/>
    <w:unhideWhenUsed/>
    <w:rsid w:val="004A1D7E"/>
    <w:pPr>
      <w:ind w:left="1120"/>
    </w:pPr>
    <w:rPr>
      <w:rFonts w:cstheme="minorHAnsi"/>
      <w:b w:val="0"/>
      <w:sz w:val="20"/>
      <w:szCs w:val="24"/>
    </w:rPr>
  </w:style>
  <w:style w:type="paragraph" w:styleId="TOC6">
    <w:name w:val="toc 6"/>
    <w:basedOn w:val="Normal"/>
    <w:next w:val="Normal"/>
    <w:autoRedefine/>
    <w:uiPriority w:val="99"/>
    <w:semiHidden/>
    <w:unhideWhenUsed/>
    <w:rsid w:val="004A1D7E"/>
    <w:pPr>
      <w:ind w:left="1400"/>
    </w:pPr>
    <w:rPr>
      <w:rFonts w:cstheme="minorHAnsi"/>
      <w:b w:val="0"/>
      <w:sz w:val="20"/>
      <w:szCs w:val="24"/>
    </w:rPr>
  </w:style>
  <w:style w:type="paragraph" w:styleId="TOC7">
    <w:name w:val="toc 7"/>
    <w:basedOn w:val="Normal"/>
    <w:next w:val="Normal"/>
    <w:autoRedefine/>
    <w:uiPriority w:val="99"/>
    <w:semiHidden/>
    <w:unhideWhenUsed/>
    <w:rsid w:val="004A1D7E"/>
    <w:pPr>
      <w:ind w:left="1680"/>
    </w:pPr>
    <w:rPr>
      <w:rFonts w:cstheme="minorHAnsi"/>
      <w:b w:val="0"/>
      <w:sz w:val="20"/>
      <w:szCs w:val="24"/>
    </w:rPr>
  </w:style>
  <w:style w:type="paragraph" w:styleId="TOC8">
    <w:name w:val="toc 8"/>
    <w:basedOn w:val="Normal"/>
    <w:next w:val="Normal"/>
    <w:autoRedefine/>
    <w:uiPriority w:val="99"/>
    <w:semiHidden/>
    <w:unhideWhenUsed/>
    <w:rsid w:val="004A1D7E"/>
    <w:pPr>
      <w:ind w:left="1960"/>
    </w:pPr>
    <w:rPr>
      <w:rFonts w:cstheme="minorHAnsi"/>
      <w:b w:val="0"/>
      <w:sz w:val="20"/>
      <w:szCs w:val="24"/>
    </w:rPr>
  </w:style>
  <w:style w:type="paragraph" w:styleId="TOC9">
    <w:name w:val="toc 9"/>
    <w:basedOn w:val="Normal"/>
    <w:next w:val="Normal"/>
    <w:autoRedefine/>
    <w:uiPriority w:val="99"/>
    <w:semiHidden/>
    <w:unhideWhenUsed/>
    <w:rsid w:val="004A1D7E"/>
    <w:pPr>
      <w:ind w:left="2240"/>
    </w:pPr>
    <w:rPr>
      <w:rFonts w:cstheme="minorHAnsi"/>
      <w:b w:val="0"/>
      <w:sz w:val="20"/>
      <w:szCs w:val="24"/>
    </w:rPr>
  </w:style>
  <w:style w:type="paragraph" w:styleId="Revision">
    <w:name w:val="Revision"/>
    <w:hidden/>
    <w:uiPriority w:val="99"/>
    <w:semiHidden/>
    <w:rsid w:val="00131295"/>
    <w:pPr>
      <w:spacing w:after="0" w:line="240" w:lineRule="auto"/>
    </w:pPr>
    <w:rPr>
      <w:rFonts w:eastAsiaTheme="minorEastAsia"/>
      <w:b/>
      <w:color w:val="082A75" w:themeColor="text2"/>
      <w:sz w:val="2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D6B29"/>
    <w:rPr>
      <w:color w:val="605E5C"/>
      <w:shd w:val="clear" w:color="auto" w:fill="E1DFDD"/>
    </w:rPr>
  </w:style>
  <w:style w:type="paragraph" w:customStyle="1" w:styleId="Figure">
    <w:name w:val="Figure"/>
    <w:basedOn w:val="CommentText"/>
    <w:autoRedefine/>
    <w:qFormat/>
    <w:rsid w:val="00373B6A"/>
    <w:pPr>
      <w:jc w:val="center"/>
    </w:pPr>
    <w:rPr>
      <w:i/>
      <w:iCs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73B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73B6A"/>
    <w:rPr>
      <w:rFonts w:eastAsiaTheme="minorEastAsia"/>
      <w:b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43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5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Saeed77t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saeed/Library/Containers/com.microsoft.Word/Data/Library/Application%20Support/Microsoft/Office/16.0/DTS/Search/%7b62849950-3FED-344F-93D9-7ED26BE4B1B9%7dtf16392850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625F26AA8B18E4287E0986A5F0F98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75E787-1416-B642-85CD-1A49795EC6F1}"/>
      </w:docPartPr>
      <w:docPartBody>
        <w:p w:rsidR="00C802DC" w:rsidRDefault="00000000">
          <w:pPr>
            <w:pStyle w:val="3625F26AA8B18E4287E0986A5F0F989C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November 16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A699B7FDF48C441B0C08FFE874E41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58FB42-C2BD-0444-BC90-CDEACE69B8F8}"/>
      </w:docPartPr>
      <w:docPartBody>
        <w:p w:rsidR="00C802DC" w:rsidRDefault="00000000">
          <w:pPr>
            <w:pStyle w:val="6A699B7FDF48C441B0C08FFE874E415C"/>
          </w:pPr>
          <w:r>
            <w:t>COMPANY NAME</w:t>
          </w:r>
        </w:p>
      </w:docPartBody>
    </w:docPart>
    <w:docPart>
      <w:docPartPr>
        <w:name w:val="979D909E5C124E4B81DFB22959E985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B8C9CE-CB48-1F4B-B3FA-BA5CEA09D845}"/>
      </w:docPartPr>
      <w:docPartBody>
        <w:p w:rsidR="00C802DC" w:rsidRDefault="00000000">
          <w:pPr>
            <w:pStyle w:val="979D909E5C124E4B81DFB22959E985FA"/>
          </w:pPr>
          <w:r>
            <w:t>Your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4CA5"/>
    <w:rsid w:val="00212289"/>
    <w:rsid w:val="007A4CA5"/>
    <w:rsid w:val="00C80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line="276" w:lineRule="auto"/>
    </w:pPr>
    <w:rPr>
      <w:caps/>
      <w:color w:val="44546A" w:themeColor="text2"/>
      <w:spacing w:val="20"/>
      <w:sz w:val="32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szCs w:val="22"/>
    </w:rPr>
  </w:style>
  <w:style w:type="paragraph" w:customStyle="1" w:styleId="3625F26AA8B18E4287E0986A5F0F989C">
    <w:name w:val="3625F26AA8B18E4287E0986A5F0F989C"/>
  </w:style>
  <w:style w:type="paragraph" w:customStyle="1" w:styleId="6A699B7FDF48C441B0C08FFE874E415C">
    <w:name w:val="6A699B7FDF48C441B0C08FFE874E415C"/>
  </w:style>
  <w:style w:type="paragraph" w:customStyle="1" w:styleId="979D909E5C124E4B81DFB22959E985FA">
    <w:name w:val="979D909E5C124E4B81DFB22959E985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>Reza Tahmasebi</CompanyFax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591926-C254-BF45-B939-599A74BFA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{62849950-3FED-344F-93D9-7ED26BE4B1B9}tf16392850_win32.dotx</Template>
  <TotalTime>306</TotalTime>
  <Pages>20</Pages>
  <Words>1470</Words>
  <Characters>8381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Microsoft Office User</dc:creator>
  <cp:keywords/>
  <cp:lastModifiedBy>Microsoft Office User</cp:lastModifiedBy>
  <cp:revision>39</cp:revision>
  <cp:lastPrinted>2006-08-01T17:47:00Z</cp:lastPrinted>
  <dcterms:created xsi:type="dcterms:W3CDTF">2022-11-16T13:01:00Z</dcterms:created>
  <dcterms:modified xsi:type="dcterms:W3CDTF">2022-12-17T10:37:00Z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